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19FB96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3B41343C" w14:textId="1CCD2902" w:rsidR="00FA1C6A" w:rsidRPr="000A0FE2" w:rsidRDefault="00FA1C6A" w:rsidP="00BE6EBB">
      <w:pPr>
        <w:rPr>
          <w:b/>
          <w:bCs/>
        </w:rPr>
      </w:pPr>
      <w:r w:rsidRPr="000A0FE2">
        <w:rPr>
          <w:b/>
          <w:bCs/>
        </w:rPr>
        <w:t>GitHub</w:t>
      </w:r>
    </w:p>
    <w:p w14:paraId="05AB05F3" w14:textId="1C617D3E" w:rsidR="00FA1C6A" w:rsidRDefault="00A77521" w:rsidP="00D81875">
      <w:pPr>
        <w:pStyle w:val="Paragraphedeliste"/>
        <w:numPr>
          <w:ilvl w:val="0"/>
          <w:numId w:val="6"/>
        </w:numPr>
      </w:pPr>
      <w:r>
        <w:t>Clonage</w:t>
      </w:r>
    </w:p>
    <w:p w14:paraId="54EBFBCA" w14:textId="630E86D8" w:rsidR="000A0FE2" w:rsidRDefault="000A0FE2" w:rsidP="00D81875">
      <w:pPr>
        <w:pStyle w:val="Paragraphedeliste"/>
        <w:numPr>
          <w:ilvl w:val="0"/>
          <w:numId w:val="6"/>
        </w:numPr>
      </w:pPr>
      <w:r>
        <w:t>Création de branches</w:t>
      </w:r>
    </w:p>
    <w:p w14:paraId="3F57E5B5" w14:textId="7034ED6F" w:rsidR="00A77521" w:rsidRDefault="00A77521" w:rsidP="00D81875">
      <w:pPr>
        <w:pStyle w:val="Paragraphedeliste"/>
        <w:numPr>
          <w:ilvl w:val="0"/>
          <w:numId w:val="6"/>
        </w:numPr>
      </w:pPr>
      <w:r>
        <w:t>Commit/Push/Merge</w:t>
      </w:r>
    </w:p>
    <w:p w14:paraId="43389D87" w14:textId="1B5587A3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55C858EA" w14:textId="34769AF7" w:rsidR="00BE6EBB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Views</w:t>
      </w:r>
    </w:p>
    <w:p w14:paraId="4523C18F" w14:textId="5F3FD430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ViewModels</w:t>
      </w:r>
    </w:p>
    <w:p w14:paraId="2EBC2109" w14:textId="2FFEAFBA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An</w:t>
      </w:r>
      <w:r w:rsidR="007008BE">
        <w:t>notations de base et clés étrangères (</w:t>
      </w:r>
      <w:r w:rsidR="007008BE">
        <w:rPr>
          <w:i/>
          <w:iCs/>
        </w:rPr>
        <w:t>Foreigh key)</w:t>
      </w:r>
    </w:p>
    <w:p w14:paraId="33D91865" w14:textId="58CE4601" w:rsidR="00A90792" w:rsidRPr="00C64FCE" w:rsidRDefault="00555CF3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Singleton</w:t>
      </w:r>
    </w:p>
    <w:p w14:paraId="66E1CE82" w14:textId="3F3658BF" w:rsidR="00C64FCE" w:rsidRPr="006F4B7F" w:rsidRDefault="006F4B7F" w:rsidP="00C64FCE">
      <w:pPr>
        <w:spacing w:before="0" w:after="160" w:line="259" w:lineRule="auto"/>
      </w:pPr>
      <w:r>
        <w:rPr>
          <w:b/>
          <w:bCs/>
        </w:rPr>
        <w:t xml:space="preserve">NOTE : </w:t>
      </w:r>
      <w:r>
        <w:t xml:space="preserve">Dans les laboratoires, vous ferez beaucoup plus de branches et de </w:t>
      </w:r>
      <w:r>
        <w:rPr>
          <w:i/>
          <w:iCs/>
        </w:rPr>
        <w:t>merge</w:t>
      </w:r>
      <w:r>
        <w:t xml:space="preserve"> que nécessaire : c’est pour la pratique.</w:t>
      </w:r>
      <w:r w:rsidR="00242229">
        <w:t xml:space="preserve"> Il est plutôt rare de faire trois ou quatre branches en deux heures!</w:t>
      </w:r>
      <w:r w:rsidR="00F34107">
        <w:t xml:space="preserve"> Faites-les quand même,</w:t>
      </w:r>
      <w:r w:rsidR="006058A9">
        <w:t xml:space="preserve"> parfois il y a des surprises</w:t>
      </w:r>
      <w:r w:rsidR="006C5EBA">
        <w:t>!</w:t>
      </w:r>
    </w:p>
    <w:p w14:paraId="4F9F950D" w14:textId="27D279F8" w:rsidR="000E7516" w:rsidRPr="00970D7A" w:rsidRDefault="000E7516" w:rsidP="000E7516">
      <w:pPr>
        <w:pStyle w:val="Titre1"/>
      </w:pPr>
      <w:r w:rsidRPr="00970D7A">
        <w:t>Repository GitHub</w:t>
      </w:r>
    </w:p>
    <w:p w14:paraId="44D6639C" w14:textId="4D42E810" w:rsidR="000E7516" w:rsidRPr="000C4172" w:rsidRDefault="000E7516" w:rsidP="000E7516">
      <w:pPr>
        <w:pStyle w:val="Titre2"/>
      </w:pPr>
      <w:r>
        <w:t>Clonage du repository</w:t>
      </w:r>
    </w:p>
    <w:p w14:paraId="6FB8431E" w14:textId="7777777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GitHub.com</w:t>
      </w:r>
    </w:p>
    <w:p w14:paraId="657E0AAD" w14:textId="782F0B8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Ouvrez le repository (OK)</w:t>
      </w:r>
    </w:p>
    <w:p w14:paraId="75BB0B40" w14:textId="106C4CF5" w:rsidR="003A361B" w:rsidRPr="000C4172" w:rsidRDefault="00596979" w:rsidP="003A361B">
      <w:pPr>
        <w:pStyle w:val="Titre2"/>
      </w:pPr>
      <w:r>
        <w:t>Création</w:t>
      </w:r>
      <w:r w:rsidR="003A361B">
        <w:t xml:space="preserve"> d</w:t>
      </w:r>
      <w:r>
        <w:t>’une branche pour la fonctionnalité</w:t>
      </w:r>
    </w:p>
    <w:p w14:paraId="4D25F579" w14:textId="6D3C6EF3" w:rsidR="00F77051" w:rsidRPr="00B30A98" w:rsidRDefault="00F77051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Créez une branche </w:t>
      </w:r>
      <w:r w:rsidR="00FA1C6A">
        <w:t xml:space="preserve">appelée </w:t>
      </w:r>
      <w:r w:rsidR="00A90792">
        <w:rPr>
          <w:b/>
          <w:bCs/>
        </w:rPr>
        <w:t>FCT</w:t>
      </w:r>
      <w:r w:rsidR="00D05EF2">
        <w:rPr>
          <w:b/>
          <w:bCs/>
        </w:rPr>
        <w:t>_</w:t>
      </w:r>
      <w:r w:rsidR="00A90792">
        <w:rPr>
          <w:b/>
          <w:bCs/>
        </w:rPr>
        <w:t xml:space="preserve">BD </w:t>
      </w:r>
    </w:p>
    <w:p w14:paraId="2F6C8D41" w14:textId="537AC06C" w:rsidR="000E7516" w:rsidRPr="00B30A98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 w:rsidR="006F643A">
        <w:rPr>
          <w:highlight w:val="yellow"/>
        </w:rPr>
        <w:t>que vous avez créée</w:t>
      </w:r>
      <w:r>
        <w:rPr>
          <w:highlight w:val="yellow"/>
        </w:rPr>
        <w:t xml:space="preserve"> dans LOCAL</w:t>
      </w:r>
    </w:p>
    <w:p w14:paraId="515A5AF7" w14:textId="77777777" w:rsidR="00A841B8" w:rsidRDefault="00A841B8"/>
    <w:p w14:paraId="50654E2E" w14:textId="49C7A69A" w:rsidR="00A841B8" w:rsidRDefault="00410273" w:rsidP="00A841B8">
      <w:pPr>
        <w:pStyle w:val="Titre1"/>
      </w:pPr>
      <w:r>
        <w:t>Création de la base de données en listes</w:t>
      </w:r>
    </w:p>
    <w:p w14:paraId="3E750938" w14:textId="690AD0F8" w:rsidR="00B94281" w:rsidRPr="000C4172" w:rsidRDefault="00B94281" w:rsidP="00B94281">
      <w:pPr>
        <w:pStyle w:val="Titre2"/>
      </w:pPr>
      <w:r>
        <w:t>A</w:t>
      </w:r>
      <w:r w:rsidR="007008BE">
        <w:t>ssocier un ZombieType à aux Zombies</w:t>
      </w:r>
    </w:p>
    <w:p w14:paraId="40DEDB60" w14:textId="4FE2B1B3" w:rsidR="00B94281" w:rsidRPr="002B7DA4" w:rsidRDefault="00B94281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Ouvrez la </w:t>
      </w:r>
      <w:r w:rsidR="007008BE">
        <w:t>classe</w:t>
      </w:r>
      <w:r>
        <w:t xml:space="preserve"> </w:t>
      </w:r>
      <w:r>
        <w:rPr>
          <w:b/>
          <w:bCs/>
        </w:rPr>
        <w:t>Zombie</w:t>
      </w:r>
    </w:p>
    <w:p w14:paraId="16B2136C" w14:textId="6A244B54" w:rsidR="002B7DA4" w:rsidRPr="00776F3C" w:rsidRDefault="002B7DA4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Remplacez la propriété Type par </w:t>
      </w:r>
      <w:r w:rsidR="00A0625B">
        <w:t xml:space="preserve">la clé étrangère liée à </w:t>
      </w:r>
      <w:r w:rsidR="00A0625B" w:rsidRPr="00A0625B">
        <w:rPr>
          <w:b/>
          <w:bCs/>
        </w:rPr>
        <w:t>ZombieType</w:t>
      </w:r>
    </w:p>
    <w:p w14:paraId="5D692E49" w14:textId="23857D8E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</w:t>
      </w:r>
    </w:p>
    <w:p w14:paraId="27218C33" w14:textId="5A91CD2F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D0C46A9" w14:textId="42E91A30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05E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AFF9BD5" w14:textId="52BD4ABD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Point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B0A1D6F" w14:textId="77777777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E180A41" w14:textId="1F71E2C3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  <w:t xml:space="preserve">   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public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string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Type {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get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;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>; }</w:t>
      </w:r>
    </w:p>
    <w:p w14:paraId="7B4E6535" w14:textId="09F7CB43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ZombieTypeId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098D9D5D" w14:textId="6925E080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 ZombieType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490E2382" w14:textId="00DE53E1" w:rsidR="00B94281" w:rsidRPr="008262B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EB5B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794553" w14:textId="01299D66" w:rsidR="00322B48" w:rsidRDefault="00322B48">
      <w:r>
        <w:br w:type="page"/>
      </w:r>
    </w:p>
    <w:p w14:paraId="6262B767" w14:textId="461DFE26" w:rsidR="00322B48" w:rsidRPr="000C4172" w:rsidRDefault="00322B48" w:rsidP="00322B48">
      <w:pPr>
        <w:pStyle w:val="Titre2"/>
      </w:pPr>
      <w:r w:rsidRPr="000C4172">
        <w:lastRenderedPageBreak/>
        <w:t xml:space="preserve">Création </w:t>
      </w:r>
      <w:r>
        <w:t>de la classe de l’entrepôt de données</w:t>
      </w:r>
    </w:p>
    <w:p w14:paraId="0022E172" w14:textId="1F480708" w:rsidR="00322B48" w:rsidRDefault="00322B48" w:rsidP="00322B48">
      <w:r w:rsidRPr="00FA3D20">
        <w:rPr>
          <w:b/>
          <w:bCs/>
        </w:rPr>
        <w:t>NOTE</w:t>
      </w:r>
      <w:r w:rsidR="00FA3D20" w:rsidRPr="00FA3D20">
        <w:rPr>
          <w:b/>
          <w:bCs/>
        </w:rPr>
        <w:t xml:space="preserve"> et RAPPEL</w:t>
      </w:r>
      <w:r>
        <w:t> : Ce n’est pas la meilleure façon d’enregistrer des données de façon permanente, nous le verrons dans les prochaines séances.</w:t>
      </w:r>
      <w:r w:rsidR="00B60B84">
        <w:t xml:space="preserve"> Cette technique permet </w:t>
      </w:r>
      <w:r w:rsidR="00D05EF2">
        <w:t>cependant</w:t>
      </w:r>
      <w:r w:rsidR="00B60B84">
        <w:t xml:space="preserve"> de partager la </w:t>
      </w:r>
      <w:r w:rsidR="005A38C4">
        <w:t xml:space="preserve">même instance de </w:t>
      </w:r>
      <w:r w:rsidR="005A38C4" w:rsidRPr="001E4EA4">
        <w:rPr>
          <w:b/>
          <w:bCs/>
        </w:rPr>
        <w:t>BaseDonnees</w:t>
      </w:r>
      <w:r w:rsidR="005A38C4">
        <w:t xml:space="preserve"> dans toute l’application (tant qu</w:t>
      </w:r>
      <w:r w:rsidR="001E4EA4">
        <w:t>’elle roule! Les modifications seront perdues dès la fermeture)</w:t>
      </w:r>
      <w:r w:rsidR="00D81875">
        <w:t xml:space="preserve">, appelé un </w:t>
      </w:r>
      <w:r w:rsidR="00D81875" w:rsidRPr="00D81875">
        <w:rPr>
          <w:i/>
          <w:iCs/>
        </w:rPr>
        <w:t>Singleton</w:t>
      </w:r>
      <w:r w:rsidR="00D81875">
        <w:t>.</w:t>
      </w:r>
    </w:p>
    <w:p w14:paraId="552F8750" w14:textId="77777777" w:rsidR="00322B48" w:rsidRPr="00776F3C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Ouvrez la solution </w:t>
      </w:r>
      <w:r>
        <w:rPr>
          <w:b/>
          <w:bCs/>
        </w:rPr>
        <w:t>ZombieParty</w:t>
      </w:r>
    </w:p>
    <w:p w14:paraId="1B66EB0C" w14:textId="6F4CF5AC" w:rsidR="00322B48" w:rsidRPr="00C249DA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Créez une classe public appelée </w:t>
      </w:r>
      <w:r w:rsidRPr="00DE0DD1">
        <w:rPr>
          <w:rFonts w:ascii="Cascadia Mono" w:hAnsi="Cascadia Mono" w:cs="Cascadia Mono"/>
          <w:b/>
          <w:bCs/>
          <w:sz w:val="19"/>
          <w:szCs w:val="19"/>
        </w:rPr>
        <w:t>BaseDonnees</w:t>
      </w:r>
      <w:r w:rsidRPr="00DE0DD1">
        <w:rPr>
          <w:rFonts w:ascii="Cascadia Mono" w:hAnsi="Cascadia Mono" w:cs="Cascadia Mono"/>
          <w:sz w:val="19"/>
          <w:szCs w:val="19"/>
        </w:rPr>
        <w:t xml:space="preserve"> </w:t>
      </w:r>
      <w:r>
        <w:t xml:space="preserve">dans le dossier </w:t>
      </w:r>
      <w:r w:rsidRPr="00BB21CB">
        <w:rPr>
          <w:b/>
          <w:bCs/>
        </w:rPr>
        <w:t>Models</w:t>
      </w:r>
    </w:p>
    <w:p w14:paraId="5653EB32" w14:textId="77777777" w:rsidR="00322B48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Ajoutez le code ci-dessous afin de créer des listes de données, tel que vu dans le cours </w:t>
      </w:r>
      <w:r w:rsidRPr="00BB21CB">
        <w:rPr>
          <w:b/>
          <w:bCs/>
        </w:rPr>
        <w:t>2W5</w:t>
      </w:r>
    </w:p>
    <w:p w14:paraId="3AB9FAC9" w14:textId="04B5FC60" w:rsidR="00C940C0" w:rsidRPr="00346C7A" w:rsidRDefault="00D05EF2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</w:t>
      </w:r>
      <w:r w:rsidR="00C940C0"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ublic</w:t>
      </w:r>
      <w:r w:rsidR="00C940C0"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940C0"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="00C940C0"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940C0"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BaseDonnees</w:t>
      </w:r>
    </w:p>
    <w:p w14:paraId="0BD6BE46" w14:textId="2BFD5F02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84E4152" w14:textId="4BF2D91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Guid idInstance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D2CC1F9" w14:textId="27CC6239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91A6FD5" w14:textId="0578152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6411A51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A9B6A65" w14:textId="6D5D798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40C0">
        <w:rPr>
          <w:rFonts w:ascii="Cascadia Mono" w:hAnsi="Cascadia Mono" w:cs="Cascadia Mono"/>
          <w:color w:val="2B91AF"/>
          <w:sz w:val="19"/>
          <w:szCs w:val="19"/>
        </w:rPr>
        <w:t>BaseDonnees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4D7DC8" w14:textId="48165B96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DF3A60" w14:textId="064D614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idInstance = Guid.NewGuid();</w:t>
      </w:r>
    </w:p>
    <w:p w14:paraId="48CF2AC0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4EA7D23B" w14:textId="05F52663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//Initialiser des listes vides</w:t>
      </w:r>
    </w:p>
    <w:p w14:paraId="1739010B" w14:textId="43E55A0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 =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List&lt;Zombie&gt;();</w:t>
      </w:r>
    </w:p>
    <w:p w14:paraId="00E9D426" w14:textId="49E0E94A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ZombieTypes =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List&lt;ZombieType&gt;();</w:t>
      </w:r>
    </w:p>
    <w:p w14:paraId="257C5E6B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2F3EF395" w14:textId="27B75986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ZombieTypes</w:t>
      </w:r>
    </w:p>
    <w:p w14:paraId="1D136FC3" w14:textId="06019253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B358C2" w14:textId="7C9D939D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"Virus"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1 });</w:t>
      </w:r>
    </w:p>
    <w:p w14:paraId="3460BC31" w14:textId="26865960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"Contact"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2 });</w:t>
      </w:r>
    </w:p>
    <w:p w14:paraId="7E207E59" w14:textId="1DDED0F3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"Radioactif"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3 });</w:t>
      </w:r>
    </w:p>
    <w:p w14:paraId="3F9C1D06" w14:textId="64470018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1234A3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4C7A39AA" w14:textId="2D261DD5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Zombies</w:t>
      </w:r>
    </w:p>
    <w:p w14:paraId="0803108B" w14:textId="27A4B00B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"LeChuck"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2 });</w:t>
      </w:r>
    </w:p>
    <w:p w14:paraId="789E598B" w14:textId="224C7AD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"Lenore"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4, ZombieTypeId = 2 });</w:t>
      </w:r>
    </w:p>
    <w:p w14:paraId="6DDE1A69" w14:textId="7B8C1624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"Draugr"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2, ZombieTypeId = 3 });</w:t>
      </w:r>
    </w:p>
    <w:p w14:paraId="7CA82427" w14:textId="4451D5A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"Ragamuffin"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1 });</w:t>
      </w:r>
    </w:p>
    <w:p w14:paraId="597FEFAA" w14:textId="1DBFC9CC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Zombies.Add(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"Taxidermy"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Point = 1, ZombieTypeId = 2 });</w:t>
      </w:r>
    </w:p>
    <w:p w14:paraId="1C1A4492" w14:textId="62944933" w:rsidR="00C940C0" w:rsidRPr="00C940C0" w:rsidRDefault="00D05EF2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940C0"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="00C940C0" w:rsidRPr="00C940C0">
        <w:rPr>
          <w:rFonts w:ascii="Cascadia Mono" w:hAnsi="Cascadia Mono" w:cs="Cascadia Mono"/>
          <w:color w:val="000000"/>
          <w:sz w:val="19"/>
          <w:szCs w:val="19"/>
        </w:rPr>
        <w:t>Zombies.Add(</w:t>
      </w:r>
      <w:r w:rsidR="00C940C0"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940C0"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="00C940C0" w:rsidRPr="00C940C0">
        <w:rPr>
          <w:rFonts w:ascii="Cascadia Mono" w:hAnsi="Cascadia Mono" w:cs="Cascadia Mono"/>
          <w:color w:val="A31515"/>
          <w:sz w:val="19"/>
          <w:szCs w:val="19"/>
        </w:rPr>
        <w:t>"chien de l'enfer"</w:t>
      </w:r>
      <w:r w:rsidR="00C940C0" w:rsidRPr="00C940C0">
        <w:rPr>
          <w:rFonts w:ascii="Cascadia Mono" w:hAnsi="Cascadia Mono" w:cs="Cascadia Mono"/>
          <w:color w:val="000000"/>
          <w:sz w:val="19"/>
          <w:szCs w:val="19"/>
        </w:rPr>
        <w:t>, Point = 7, ZombieTypeId = 1 });</w:t>
      </w:r>
    </w:p>
    <w:p w14:paraId="36C55986" w14:textId="3F32C41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"Avogadro"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9, ZombieTypeId = 3 });</w:t>
      </w:r>
    </w:p>
    <w:p w14:paraId="4C084445" w14:textId="11AE535D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E177B2" w14:textId="79E2ED16" w:rsidR="007D4CBC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28A353" w14:textId="1E4B7608" w:rsidR="00EB50C7" w:rsidRDefault="00EB50C7">
      <w:r>
        <w:br w:type="page"/>
      </w:r>
    </w:p>
    <w:p w14:paraId="4FFBD3E4" w14:textId="77777777" w:rsidR="00EB50C7" w:rsidRDefault="00EB50C7" w:rsidP="00EB50C7"/>
    <w:p w14:paraId="25B1BA8E" w14:textId="189BCDF5" w:rsidR="0006090B" w:rsidRPr="000C4172" w:rsidRDefault="0006090B" w:rsidP="0006090B">
      <w:pPr>
        <w:pStyle w:val="Titre2"/>
      </w:pPr>
      <w:r>
        <w:t xml:space="preserve">Injection de la dépendance </w:t>
      </w:r>
      <w:r w:rsidR="00715A0A">
        <w:t xml:space="preserve">à la BD </w:t>
      </w:r>
      <w:r>
        <w:t>dans program</w:t>
      </w:r>
    </w:p>
    <w:p w14:paraId="1943D0EE" w14:textId="40C60CD2" w:rsidR="0006090B" w:rsidRPr="00715A0A" w:rsidRDefault="0006090B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Ouvrez </w:t>
      </w:r>
      <w:r w:rsidR="00715A0A">
        <w:t xml:space="preserve">le fichier </w:t>
      </w:r>
      <w:r w:rsidR="00715A0A">
        <w:rPr>
          <w:b/>
          <w:bCs/>
        </w:rPr>
        <w:t>Program.cs</w:t>
      </w:r>
    </w:p>
    <w:p w14:paraId="1525F47D" w14:textId="3E20CDA8" w:rsidR="00715A0A" w:rsidRDefault="00C4322F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Injectez la dépendance</w:t>
      </w:r>
      <w:r w:rsidR="00BB2F81">
        <w:t xml:space="preserve"> à </w:t>
      </w:r>
      <w:r w:rsidR="00BB2F81">
        <w:rPr>
          <w:b/>
          <w:bCs/>
        </w:rPr>
        <w:t xml:space="preserve">BaseDonnees </w:t>
      </w:r>
      <w:r w:rsidR="00BB2F81">
        <w:t>en Singleton</w:t>
      </w:r>
      <w:r w:rsidR="0097198C">
        <w:br/>
        <w:t xml:space="preserve">avant </w:t>
      </w:r>
      <w:r w:rsidR="00F565F6">
        <w:t>le builder.Buid()</w:t>
      </w:r>
    </w:p>
    <w:p w14:paraId="57EEC244" w14:textId="77777777" w:rsidR="0097198C" w:rsidRPr="0097198C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198C">
        <w:rPr>
          <w:rFonts w:ascii="Cascadia Mono" w:hAnsi="Cascadia Mono" w:cs="Cascadia Mono"/>
          <w:color w:val="008000"/>
          <w:sz w:val="19"/>
          <w:szCs w:val="19"/>
          <w:lang w:val="en-CA"/>
        </w:rPr>
        <w:t>// Add services to the container.</w:t>
      </w:r>
    </w:p>
    <w:p w14:paraId="7D9F9506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builder.Services.AddControllersWithViews();</w:t>
      </w:r>
    </w:p>
    <w:p w14:paraId="6E24FDB7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C263D1C" w14:textId="7C6C7092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// Injection de</w:t>
      </w:r>
      <w:r w:rsidR="00BB21CB"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s</w:t>
      </w:r>
      <w:r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 xml:space="preserve"> dépendance</w:t>
      </w:r>
      <w:r w:rsidR="00034531"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s</w:t>
      </w:r>
    </w:p>
    <w:p w14:paraId="020316BE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builder.Services.AddSingleton&lt;BaseDonnees&gt;();</w:t>
      </w:r>
    </w:p>
    <w:p w14:paraId="4B8C3A02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D9A4767" w14:textId="77777777" w:rsidR="0097198C" w:rsidRPr="00B77E23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app = builder.Build();</w:t>
      </w:r>
    </w:p>
    <w:p w14:paraId="049365B6" w14:textId="77777777" w:rsidR="0006090B" w:rsidRPr="00B77E23" w:rsidRDefault="0006090B">
      <w:pPr>
        <w:rPr>
          <w:lang w:val="en-CA"/>
        </w:rPr>
      </w:pPr>
    </w:p>
    <w:p w14:paraId="18C4E94D" w14:textId="77777777" w:rsidR="006A681F" w:rsidRPr="000A6F2B" w:rsidRDefault="006A681F" w:rsidP="006A681F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536FF72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9F29567" w14:textId="77777777" w:rsidR="006A681F" w:rsidRPr="00FC2466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A5A53DB" w14:textId="77777777" w:rsidR="006A681F" w:rsidRPr="007E2E85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664FBE51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Commentez en respectant les standards proposés (vous serez noté là-dessus):</w:t>
      </w:r>
    </w:p>
    <w:p w14:paraId="1C450763" w14:textId="77777777" w:rsidR="006A681F" w:rsidRPr="007D4CBC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D4CBC">
        <w:rPr>
          <w:b/>
          <w:bCs/>
        </w:rPr>
        <w:t>Summary</w:t>
      </w:r>
      <w:r w:rsidRPr="007D4CBC">
        <w:t>: FCT Base de donné</w:t>
      </w:r>
      <w:r>
        <w:t>es en listes et liaisons</w:t>
      </w:r>
    </w:p>
    <w:p w14:paraId="1F393244" w14:textId="5DF24FC6" w:rsidR="006A681F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contenant la base de données en listes et ajout de la liaison entre Zombie et ZombieType.</w:t>
      </w:r>
      <w:r w:rsidR="00566EA4">
        <w:t xml:space="preserve"> Injection du Singleton</w:t>
      </w:r>
    </w:p>
    <w:p w14:paraId="704A1140" w14:textId="77777777" w:rsidR="006A681F" w:rsidRPr="001C42F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484A714" w14:textId="77777777" w:rsidR="006A681F" w:rsidRPr="001C42FF" w:rsidRDefault="006A681F" w:rsidP="006A681F">
      <w:pPr>
        <w:ind w:left="360"/>
      </w:pPr>
      <w:r w:rsidRPr="001C42FF">
        <w:rPr>
          <w:highlight w:val="yellow"/>
        </w:rPr>
        <w:t>NOTE: les changements sont enregistrés dans le repo LOCAL SEULEMENT</w:t>
      </w:r>
    </w:p>
    <w:p w14:paraId="1C746942" w14:textId="77777777" w:rsidR="006E535E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F5FA212" wp14:editId="42D96D92">
            <wp:extent cx="232486" cy="3117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CF8F" w14:textId="732ADC9B" w:rsidR="006E535E" w:rsidRPr="00BC303D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>
        <w:t xml:space="preserve">C’est la fin de la fonction </w:t>
      </w:r>
      <w:r w:rsidR="00A84AAF">
        <w:t>Base</w:t>
      </w:r>
      <w:r w:rsidR="00DA6EB3">
        <w:t xml:space="preserve"> de </w:t>
      </w:r>
      <w:r w:rsidR="00E7443C">
        <w:t>Donn</w:t>
      </w:r>
      <w:r w:rsidR="00DA6EB3">
        <w:t>é</w:t>
      </w:r>
      <w:r w:rsidR="00E7443C">
        <w:t>es (BD)</w:t>
      </w:r>
    </w:p>
    <w:p w14:paraId="6F857ED5" w14:textId="153F80DB" w:rsidR="006E535E" w:rsidRPr="007F0702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BC303D">
        <w:rPr>
          <w:u w:val="single"/>
        </w:rPr>
        <w:t xml:space="preserve"> </w:t>
      </w:r>
      <w:r w:rsidRPr="00BC303D">
        <w:rPr>
          <w:b/>
          <w:bCs/>
          <w:u w:val="single"/>
        </w:rPr>
        <w:t>FCT_</w:t>
      </w:r>
      <w:r>
        <w:rPr>
          <w:b/>
          <w:bCs/>
          <w:u w:val="single"/>
        </w:rPr>
        <w:t>BD</w:t>
      </w:r>
      <w:r w:rsidRPr="00BC303D">
        <w:rPr>
          <w:b/>
          <w:bCs/>
          <w:u w:val="single"/>
        </w:rPr>
        <w:t xml:space="preserve">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439D2A2" w14:textId="77777777" w:rsidR="007F0702" w:rsidRDefault="007F0702" w:rsidP="007F0702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952745B" wp14:editId="1B46A94B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94D" w14:textId="77777777" w:rsidR="007F0702" w:rsidRDefault="007F0702" w:rsidP="007F0702"/>
    <w:p w14:paraId="4C5856EA" w14:textId="633726CD" w:rsidR="00007599" w:rsidRPr="00970D7A" w:rsidRDefault="00007599" w:rsidP="00007599">
      <w:pPr>
        <w:pStyle w:val="Titre1"/>
      </w:pPr>
      <w:r w:rsidRPr="00970D7A">
        <w:t>Repository GitHub</w:t>
      </w:r>
    </w:p>
    <w:p w14:paraId="3F7CB13D" w14:textId="77777777" w:rsidR="002F2380" w:rsidRPr="000C4172" w:rsidRDefault="002F2380" w:rsidP="002F2380">
      <w:pPr>
        <w:pStyle w:val="Titre2"/>
      </w:pPr>
      <w:r>
        <w:t>Création d’une branche pour la fonctionnalité</w:t>
      </w:r>
    </w:p>
    <w:p w14:paraId="2DA84156" w14:textId="6899B727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DA6EB3">
        <w:rPr>
          <w:b/>
          <w:bCs/>
        </w:rPr>
        <w:t>_</w:t>
      </w:r>
      <w:r w:rsidR="00007599">
        <w:rPr>
          <w:b/>
          <w:bCs/>
        </w:rPr>
        <w:t>Zombie</w:t>
      </w:r>
      <w:r>
        <w:rPr>
          <w:b/>
          <w:bCs/>
        </w:rPr>
        <w:t xml:space="preserve">  </w:t>
      </w:r>
    </w:p>
    <w:p w14:paraId="2ADF415B" w14:textId="77777777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0F5B5FF3" w14:textId="24E18453" w:rsidR="00C24FA8" w:rsidRDefault="00C24FA8">
      <w:r>
        <w:br w:type="page"/>
      </w:r>
    </w:p>
    <w:p w14:paraId="05B964DD" w14:textId="4E05227E" w:rsidR="00421B7E" w:rsidRDefault="004F1645" w:rsidP="00421B7E">
      <w:pPr>
        <w:pStyle w:val="Titre1"/>
      </w:pPr>
      <w:r>
        <w:lastRenderedPageBreak/>
        <w:t xml:space="preserve">Modifier </w:t>
      </w:r>
      <w:r w:rsidR="009E2B18">
        <w:t>ZombieTYpe</w:t>
      </w:r>
    </w:p>
    <w:p w14:paraId="27813711" w14:textId="72424E7A" w:rsidR="00983875" w:rsidRDefault="00983875" w:rsidP="00983875">
      <w:pPr>
        <w:pStyle w:val="Titre2"/>
      </w:pPr>
      <w:r>
        <w:t>Modifier le controller ZombieType</w:t>
      </w:r>
    </w:p>
    <w:p w14:paraId="0D4A5557" w14:textId="3B2E3047" w:rsidR="00834B8F" w:rsidRPr="00834B8F" w:rsidRDefault="00834B8F" w:rsidP="00834B8F">
      <w:r>
        <w:t>M</w:t>
      </w:r>
      <w:r w:rsidR="003A2661">
        <w:t>odification du Controller afin d’utiliser le Singleton de BaseDonnees</w:t>
      </w:r>
      <w:r w:rsidR="005B6CA4">
        <w:t xml:space="preserve"> tel que vu en 2W5.</w:t>
      </w:r>
    </w:p>
    <w:p w14:paraId="232A5208" w14:textId="5F90721D" w:rsidR="00983875" w:rsidRDefault="00983875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Ouvrez le ZombieTypeController</w:t>
      </w:r>
    </w:p>
    <w:p w14:paraId="681E1144" w14:textId="1A7B2255" w:rsidR="007351F2" w:rsidRDefault="007351F2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Ajoutez la variable pri</w:t>
      </w:r>
      <w:r w:rsidR="005B6CA4">
        <w:t>vée et injectez la dépendance dans le contructeur du Controller</w:t>
      </w:r>
    </w:p>
    <w:p w14:paraId="458AAD7D" w14:textId="094AA933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42E7F68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6DAA14F" w14:textId="074AEF89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ZombieTypeController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C6B1628" w14:textId="5DA89D44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3E0128" w14:textId="315AF0C2" w:rsidR="005B6CA4" w:rsidRPr="005B6CA4" w:rsidRDefault="00B271DC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6CA4" w:rsidRPr="005B6CA4">
        <w:rPr>
          <w:rFonts w:ascii="Cascadia Mono" w:hAnsi="Cascadia Mono" w:cs="Cascadia Mono"/>
          <w:color w:val="000000"/>
          <w:sz w:val="19"/>
          <w:szCs w:val="19"/>
        </w:rPr>
        <w:t>_baseDonnees = baseDonnees;</w:t>
      </w:r>
    </w:p>
    <w:p w14:paraId="4A9D5848" w14:textId="0864B27C" w:rsid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99C1FE" w14:textId="1360F2AE" w:rsidR="00983875" w:rsidRPr="00776F3C" w:rsidRDefault="00B271DC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Remplacez</w:t>
      </w:r>
      <w:r w:rsidR="00983875">
        <w:t xml:space="preserve"> l’action Index</w:t>
      </w:r>
      <w:r w:rsidR="005B6CA4">
        <w:t xml:space="preserve"> afin d’utiliser le Singleton de BaseDonnees</w:t>
      </w:r>
    </w:p>
    <w:p w14:paraId="0AB3F2E3" w14:textId="5365B52F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582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34799820" w14:textId="2CA479BB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7CDDD2A" w14:textId="6C60245D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.ViewBag.MaListe = </w:t>
      </w:r>
      <w:r w:rsidR="00115829"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.Zombie</w:t>
      </w:r>
      <w:r w:rsidR="00A123E9">
        <w:rPr>
          <w:rFonts w:ascii="Cascadia Mono" w:hAnsi="Cascadia Mono" w:cs="Cascadia Mono"/>
          <w:color w:val="000000"/>
          <w:sz w:val="19"/>
          <w:szCs w:val="19"/>
          <w:lang w:val="en-CA"/>
        </w:rPr>
        <w:t>Type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s.ToList();</w:t>
      </w:r>
    </w:p>
    <w:p w14:paraId="78A7A2BE" w14:textId="3AA132BB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21B4630" w14:textId="6031DCE0" w:rsidR="00983875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CD929" w14:textId="65E72943" w:rsidR="002A113C" w:rsidRPr="00776F3C" w:rsidRDefault="002A113C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Modifiez l’action Create </w:t>
      </w:r>
      <w:r w:rsidR="0052787A">
        <w:t>POST afin</w:t>
      </w:r>
      <w:r w:rsidR="00115829">
        <w:t xml:space="preserve"> d’utiliser le Singleton,</w:t>
      </w:r>
      <w:r w:rsidR="0052787A">
        <w:t xml:space="preserve"> de valider le </w:t>
      </w:r>
      <w:r w:rsidR="00394B4B">
        <w:t>ModelState et d’afficher les erreurs</w:t>
      </w:r>
    </w:p>
    <w:p w14:paraId="6A03FEE7" w14:textId="77777777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8000"/>
          <w:sz w:val="19"/>
          <w:szCs w:val="19"/>
          <w:lang w:val="en-CA"/>
        </w:rPr>
        <w:t>//POST</w:t>
      </w:r>
    </w:p>
    <w:p w14:paraId="3656E672" w14:textId="73F35F9A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[HttpPost]</w:t>
      </w:r>
    </w:p>
    <w:p w14:paraId="3ED366ED" w14:textId="5AA79C2B" w:rsidR="00CD4ECB" w:rsidRPr="00CD4ECB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D4ECB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D4EC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Create(Models.ZombieType zombieType)</w:t>
      </w:r>
    </w:p>
    <w:p w14:paraId="4F205ED3" w14:textId="6B1EF5F6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E29E7E" w14:textId="7A83C1A9" w:rsidR="00CD4ECB" w:rsidRPr="00A57639" w:rsidRDefault="00B271DC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CD4ECB" w:rsidRPr="00A57639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CD4ECB" w:rsidRPr="00A57639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3BE71972" w14:textId="76688840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3E354E" w14:textId="6422551F" w:rsidR="00DA6EB3" w:rsidRPr="00DA6EB3" w:rsidRDefault="00DA6EB3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DA6EB3">
        <w:rPr>
          <w:rFonts w:ascii="Cascadia Mono" w:hAnsi="Cascadia Mono" w:cs="Cascadia Mono"/>
          <w:sz w:val="19"/>
          <w:szCs w:val="19"/>
          <w:highlight w:val="magenta"/>
        </w:rPr>
        <w:t>// Ajouter à la BD</w:t>
      </w:r>
    </w:p>
    <w:p w14:paraId="2BC803CE" w14:textId="02D25DD2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271DC"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15829"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_baseDonnees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.ZombieTypes.Add(zombieType);</w:t>
      </w:r>
    </w:p>
    <w:p w14:paraId="3346C410" w14:textId="7ACF30EF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  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return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.RedirectToAction(</w:t>
      </w:r>
      <w:r w:rsidRPr="0059508E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"Index"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);</w:t>
      </w:r>
    </w:p>
    <w:p w14:paraId="3CDC6591" w14:textId="7995DCC4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6E3137A7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130E28C" w14:textId="499CA2A5" w:rsidR="00CD4ECB" w:rsidRPr="0059508E" w:rsidRDefault="00B271DC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CD4ECB"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="00CD4ECB"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D4ECB"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="00CD4ECB"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>.View(zombieType);</w:t>
      </w:r>
    </w:p>
    <w:p w14:paraId="7B608051" w14:textId="2B1E601C" w:rsidR="00983875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CD4E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F799C" w14:textId="23490138" w:rsidR="0059508E" w:rsidRPr="00776F3C" w:rsidRDefault="0059508E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Testez la création d’un type de zombie</w:t>
      </w:r>
    </w:p>
    <w:p w14:paraId="6DB9EB89" w14:textId="48945DD9" w:rsidR="0059508E" w:rsidRDefault="00120007" w:rsidP="0059508E">
      <w:pPr>
        <w:jc w:val="center"/>
      </w:pPr>
      <w:r w:rsidRPr="00120007">
        <w:rPr>
          <w:noProof/>
        </w:rPr>
        <w:drawing>
          <wp:inline distT="0" distB="0" distL="0" distR="0" wp14:anchorId="7EE11CCE" wp14:editId="67DC9E56">
            <wp:extent cx="2268187" cy="712859"/>
            <wp:effectExtent l="0" t="0" r="0" b="0"/>
            <wp:docPr id="14" name="Image 14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Police, logo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776" cy="7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7D79" w14:textId="77777777" w:rsidR="00120007" w:rsidRDefault="00120007">
      <w:r>
        <w:br w:type="page"/>
      </w:r>
    </w:p>
    <w:p w14:paraId="00FF7498" w14:textId="1D3E146E" w:rsidR="00304432" w:rsidRDefault="00304432" w:rsidP="00D81875">
      <w:pPr>
        <w:pStyle w:val="Paragraphedeliste"/>
        <w:numPr>
          <w:ilvl w:val="0"/>
          <w:numId w:val="9"/>
        </w:numPr>
      </w:pPr>
      <w:r>
        <w:lastRenderedPageBreak/>
        <w:t xml:space="preserve">Modifiez le texte pour obtenir le displayName directement avec les paramètres du message d’erreur. </w:t>
      </w:r>
    </w:p>
    <w:p w14:paraId="43A86219" w14:textId="53F2D3D9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ZombieType</w:t>
      </w:r>
    </w:p>
    <w:p w14:paraId="2DC834B9" w14:textId="062B8BE5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749B564D" w14:textId="757ABE4A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64AB18D" w14:textId="77230A69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[DisplayName(</w:t>
      </w:r>
      <w:r w:rsidRPr="00346C7A">
        <w:rPr>
          <w:rFonts w:ascii="Cascadia Mono" w:hAnsi="Cascadia Mono" w:cs="Cascadia Mono"/>
          <w:color w:val="A31515"/>
          <w:sz w:val="19"/>
          <w:szCs w:val="19"/>
          <w:lang w:val="en-CA"/>
        </w:rPr>
        <w:t>"Type Name"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7A8A1F26" w14:textId="79E59DC0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[Required(AllowEmptyStrings =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false</w:t>
      </w:r>
      <w:r w:rsidRPr="001200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ErrorMessage = </w:t>
      </w:r>
      <w:r w:rsidRPr="00120007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120007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{0}</w:t>
      </w:r>
      <w:r w:rsidR="00120007" w:rsidRPr="00120007">
        <w:rPr>
          <w:rFonts w:ascii="Cascadia Mono" w:hAnsi="Cascadia Mono" w:cs="Cascadia Mono"/>
          <w:sz w:val="19"/>
          <w:szCs w:val="19"/>
          <w:highlight w:val="magenta"/>
          <w:lang w:val="en-US"/>
        </w:rPr>
        <w:t>Type Name</w:t>
      </w:r>
      <w:r w:rsidR="00120007" w:rsidRPr="0012000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120007" w:rsidRPr="00120007">
        <w:rPr>
          <w:rFonts w:ascii="Cascadia Mono" w:hAnsi="Cascadia Mono" w:cs="Cascadia Mono"/>
          <w:color w:val="A31515"/>
          <w:sz w:val="19"/>
          <w:szCs w:val="19"/>
          <w:lang w:val="en-US"/>
        </w:rPr>
        <w:t>has to be filled.</w:t>
      </w:r>
      <w:r w:rsidRPr="00120007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120007"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1FD9E619" w14:textId="77777777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TypeName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F5B6AC6" w14:textId="055D1923" w:rsidR="0059508E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646A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A99A3" w14:textId="77777777" w:rsidR="001634E0" w:rsidRDefault="001634E0"/>
    <w:p w14:paraId="127633FA" w14:textId="77777777" w:rsidR="00625624" w:rsidRPr="000A6F2B" w:rsidRDefault="00625624" w:rsidP="00625624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BB4ABC0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D2DCBDA" w14:textId="77777777" w:rsidR="00625624" w:rsidRPr="00FC2466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0F241A4" w14:textId="77777777" w:rsidR="00625624" w:rsidRPr="007E2E85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8CCE315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37306071" w14:textId="4A13487B" w:rsidR="00625624" w:rsidRPr="00721238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>FCT ZombieType</w:t>
      </w:r>
      <w:r w:rsidR="001F0788">
        <w:rPr>
          <w:lang w:val="en-US"/>
        </w:rPr>
        <w:t xml:space="preserve"> </w:t>
      </w:r>
      <w:r w:rsidR="00120007">
        <w:rPr>
          <w:lang w:val="en-US"/>
        </w:rPr>
        <w:t>utilization</w:t>
      </w:r>
      <w:r w:rsidR="00C720F6">
        <w:rPr>
          <w:lang w:val="en-US"/>
        </w:rPr>
        <w:t xml:space="preserve"> </w:t>
      </w:r>
      <w:r w:rsidR="00120007">
        <w:rPr>
          <w:lang w:val="en-US"/>
        </w:rPr>
        <w:t>du s</w:t>
      </w:r>
      <w:r w:rsidR="00C720F6">
        <w:rPr>
          <w:lang w:val="en-US"/>
        </w:rPr>
        <w:t>ingleton</w:t>
      </w:r>
    </w:p>
    <w:p w14:paraId="55F09149" w14:textId="14825D72" w:rsidR="00625624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</w:t>
      </w:r>
      <w:r w:rsidR="00C720F6">
        <w:t xml:space="preserve">l’utilisation du </w:t>
      </w:r>
      <w:r w:rsidR="00120007">
        <w:t>s</w:t>
      </w:r>
      <w:r w:rsidR="00C720F6">
        <w:t>ingleton</w:t>
      </w:r>
      <w:r w:rsidR="00120007">
        <w:t xml:space="preserve"> </w:t>
      </w:r>
      <w:r w:rsidR="00120007" w:rsidRPr="00120007">
        <w:t>BaseDonnees</w:t>
      </w:r>
      <w:r w:rsidR="00C720F6">
        <w:t xml:space="preserve"> </w:t>
      </w:r>
      <w:r>
        <w:t>pour ZombieType.</w:t>
      </w:r>
    </w:p>
    <w:p w14:paraId="09028D3E" w14:textId="77777777" w:rsidR="00625624" w:rsidRPr="00E7443C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47408D36" w14:textId="09C30FA0" w:rsidR="007A6C0C" w:rsidRDefault="007A6C0C">
      <w:r>
        <w:br w:type="page"/>
      </w:r>
    </w:p>
    <w:p w14:paraId="243B6833" w14:textId="12728280" w:rsidR="00113955" w:rsidRDefault="00113955" w:rsidP="00113955">
      <w:pPr>
        <w:pStyle w:val="Titre1"/>
      </w:pPr>
      <w:r>
        <w:lastRenderedPageBreak/>
        <w:t>Modifier Zombie</w:t>
      </w:r>
    </w:p>
    <w:p w14:paraId="3ABF4861" w14:textId="2762C196" w:rsidR="00625624" w:rsidRPr="000C4172" w:rsidRDefault="00625624" w:rsidP="00625624">
      <w:pPr>
        <w:pStyle w:val="Titre2"/>
      </w:pPr>
      <w:r>
        <w:t>Modifier le controller Zombie</w:t>
      </w:r>
      <w:r w:rsidR="00FB1D20">
        <w:t xml:space="preserve"> l’action index</w:t>
      </w:r>
    </w:p>
    <w:p w14:paraId="57487A38" w14:textId="77777777" w:rsidR="00625624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Ouvrez le </w:t>
      </w:r>
      <w:r w:rsidRPr="00120007">
        <w:rPr>
          <w:b/>
          <w:bCs/>
        </w:rPr>
        <w:t>ZombieController</w:t>
      </w:r>
    </w:p>
    <w:p w14:paraId="19C3D61F" w14:textId="41FF618D" w:rsidR="00EF4F2A" w:rsidRDefault="00EF4F2A" w:rsidP="00EF4F2A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Ajoutez la variable privée et injectez la dépendance dans le con</w:t>
      </w:r>
      <w:r w:rsidR="00120007">
        <w:t>s</w:t>
      </w:r>
      <w:r>
        <w:t>tructeur</w:t>
      </w:r>
    </w:p>
    <w:p w14:paraId="08FA1671" w14:textId="7D4E2FF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D3BA2D9" w14:textId="7777777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3E348B4" w14:textId="5D1910FE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169148D" w14:textId="4B9026D5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466C77" w14:textId="69D27378" w:rsidR="00EF4F2A" w:rsidRPr="005B6CA4" w:rsidRDefault="00120007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F4F2A" w:rsidRPr="005B6CA4">
        <w:rPr>
          <w:rFonts w:ascii="Cascadia Mono" w:hAnsi="Cascadia Mono" w:cs="Cascadia Mono"/>
          <w:color w:val="000000"/>
          <w:sz w:val="19"/>
          <w:szCs w:val="19"/>
        </w:rPr>
        <w:t>_baseDonnees = baseDonnees;</w:t>
      </w:r>
    </w:p>
    <w:p w14:paraId="13BC0C31" w14:textId="65D226CB" w:rsidR="00EF4F2A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858D0A" w14:textId="77777777" w:rsidR="00625624" w:rsidRPr="00776F3C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Modifiez l’action Index</w:t>
      </w:r>
    </w:p>
    <w:p w14:paraId="2880722E" w14:textId="4D4A612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418B201D" w14:textId="77777777" w:rsidR="009C6BA0" w:rsidRDefault="00625624" w:rsidP="009C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50B83" w14:textId="7BFF8267" w:rsidR="009C6BA0" w:rsidRPr="009C6BA0" w:rsidRDefault="009C6BA0" w:rsidP="009C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magenta"/>
          <w:lang w:val="en-US"/>
        </w:rPr>
        <w:t>this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 xml:space="preserve">.ViewBag.MaListe =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magenta"/>
          <w:lang w:val="en-US"/>
        </w:rPr>
        <w:t>new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 xml:space="preserve"> List&lt;Zombie&gt;();</w:t>
      </w:r>
    </w:p>
    <w:p w14:paraId="0BA59C01" w14:textId="539958CA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.ViewBag.MaListe = </w:t>
      </w:r>
      <w:r w:rsidR="003F672A"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_baseDonnees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.Zombies.ToList();</w:t>
      </w:r>
    </w:p>
    <w:p w14:paraId="6B5E9892" w14:textId="7777777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0FFA73" w14:textId="7B9B8ADB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B07C65A" w14:textId="49B68716" w:rsidR="00625624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1175C" w14:textId="77777777" w:rsidR="003F672A" w:rsidRDefault="003F672A" w:rsidP="003F672A"/>
    <w:p w14:paraId="3E78F20F" w14:textId="52B116B6" w:rsidR="00957B5F" w:rsidRPr="000C4172" w:rsidRDefault="00957B5F" w:rsidP="00957B5F">
      <w:pPr>
        <w:pStyle w:val="Titre2"/>
      </w:pPr>
      <w:r>
        <w:t>Modifier le controller Zombie l’action create</w:t>
      </w:r>
    </w:p>
    <w:p w14:paraId="13CFF536" w14:textId="480B2A19" w:rsidR="00957B5F" w:rsidRPr="00776F3C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</w:t>
      </w:r>
      <w:r w:rsidR="00957B5F">
        <w:t xml:space="preserve"> l’action </w:t>
      </w:r>
      <w:r w:rsidR="00A90F0E">
        <w:t>Create</w:t>
      </w:r>
      <w:r>
        <w:t xml:space="preserve"> GET</w:t>
      </w:r>
    </w:p>
    <w:p w14:paraId="31230AF0" w14:textId="7777777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28677833" w14:textId="4B5B8743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6CEFA" w14:textId="4DDAD02A" w:rsidR="00CF09F2" w:rsidRPr="00CF09F2" w:rsidRDefault="009C6BA0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ViewBag.ZombieTypes = </w:t>
      </w:r>
      <w:r w:rsidR="00CF09F2"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</w:t>
      </w:r>
      <w:r w:rsidRPr="00D67689">
        <w:rPr>
          <w:rFonts w:ascii="Cascadia Mono" w:hAnsi="Cascadia Mono" w:cs="Cascadia Mono"/>
          <w:color w:val="000000"/>
          <w:sz w:val="19"/>
          <w:szCs w:val="19"/>
          <w:lang w:val="en-US"/>
        </w:rPr>
        <w:t>_baseDonnees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.ZombieTypes.ToList(), 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9830A1">
        <w:rPr>
          <w:rFonts w:ascii="Cascadia Mono" w:hAnsi="Cascadia Mono" w:cs="Cascadia Mono"/>
          <w:color w:val="A31515"/>
          <w:sz w:val="19"/>
          <w:szCs w:val="19"/>
          <w:lang w:val="en-CA"/>
        </w:rPr>
        <w:t>Id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CF09F2"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79F0EF3" w14:textId="4BCC7DE5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F09F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029142D" w14:textId="0128CB36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10B936" w14:textId="77777777" w:rsidR="001948E6" w:rsidRDefault="001948E6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Testez la méthode Create Get</w:t>
      </w:r>
    </w:p>
    <w:p w14:paraId="56CEE4F1" w14:textId="3FA90424" w:rsidR="003D53AC" w:rsidRDefault="003D53AC" w:rsidP="001948E6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 xml:space="preserve">Ajoutez une point d’arrêt </w:t>
      </w:r>
      <w:r w:rsidR="00B43CEA">
        <w:t>sur la première ligne de code de la méthode</w:t>
      </w:r>
      <w:r w:rsidR="00FC08CC">
        <w:t>, vous allez tester la méthode</w:t>
      </w:r>
      <w:r w:rsidR="007E7532">
        <w:t xml:space="preserve"> (</w:t>
      </w:r>
      <w:r w:rsidR="003B2A8F">
        <w:t xml:space="preserve">même si la </w:t>
      </w:r>
      <w:r w:rsidR="003B2A8F" w:rsidRPr="003B2A8F">
        <w:rPr>
          <w:i/>
          <w:iCs/>
        </w:rPr>
        <w:t>View</w:t>
      </w:r>
      <w:r w:rsidR="003B2A8F">
        <w:t xml:space="preserve"> n’existe pas)</w:t>
      </w:r>
    </w:p>
    <w:p w14:paraId="58F97A9F" w14:textId="71753FD1" w:rsidR="00240186" w:rsidRDefault="00240186" w:rsidP="001948E6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 xml:space="preserve">Entez l’URL : </w:t>
      </w:r>
      <w:hyperlink r:id="rId13" w:history="1">
        <w:r w:rsidR="00ED4BCF" w:rsidRPr="005650E8">
          <w:rPr>
            <w:rStyle w:val="Lienhypertexte"/>
          </w:rPr>
          <w:t>https://localhost:NNNN/zombie/create</w:t>
        </w:r>
      </w:hyperlink>
      <w:r w:rsidR="00ED4BCF">
        <w:t xml:space="preserve"> (ou NNNN est votre port de localhost)</w:t>
      </w:r>
    </w:p>
    <w:p w14:paraId="34BB99D6" w14:textId="022C6981" w:rsidR="00926DDC" w:rsidRDefault="00926DDC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débog</w:t>
      </w:r>
      <w:r w:rsidR="00C70A3F">
        <w:t>u</w:t>
      </w:r>
      <w:r>
        <w:t>eur arrête sur la ligne du ViewBag</w:t>
      </w:r>
      <w:r w:rsidR="006A2179">
        <w:t> : celui-ci est vide et BaseDonnees.ZombieTypes contient 3 types</w:t>
      </w:r>
    </w:p>
    <w:p w14:paraId="0C85D8AF" w14:textId="2FCFDA2D" w:rsidR="00CE57EF" w:rsidRDefault="00CE57EF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rPr>
          <w:noProof/>
        </w:rPr>
        <w:lastRenderedPageBreak/>
        <w:drawing>
          <wp:inline distT="0" distB="0" distL="0" distR="0" wp14:anchorId="53F1C5C4" wp14:editId="13DB9487">
            <wp:extent cx="3193297" cy="1886977"/>
            <wp:effectExtent l="0" t="0" r="7620" b="0"/>
            <wp:docPr id="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528" cy="18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62BE" w14:textId="68CDD884" w:rsidR="0080385D" w:rsidRDefault="0080385D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Faites F10 pour passer à la ligne suivante</w:t>
      </w:r>
    </w:p>
    <w:p w14:paraId="5EE4FDD9" w14:textId="00DD35F3" w:rsidR="00123AC0" w:rsidRDefault="00545EE0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ViewBag</w:t>
      </w:r>
      <w:r w:rsidR="00C70A3F">
        <w:t>.ZombieTypes contient maintenant les 3 types.</w:t>
      </w:r>
    </w:p>
    <w:p w14:paraId="4D10DB74" w14:textId="1133901D" w:rsidR="00C70A3F" w:rsidRDefault="00C70A3F" w:rsidP="00C70A3F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Arrêtez le débogueur</w:t>
      </w:r>
    </w:p>
    <w:p w14:paraId="2E0922E1" w14:textId="479268E5" w:rsidR="000D7830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 l’action Create POST</w:t>
      </w:r>
    </w:p>
    <w:p w14:paraId="1E6865CD" w14:textId="3D9B1971" w:rsidR="002A50FB" w:rsidRPr="00776F3C" w:rsidRDefault="002A50FB" w:rsidP="002A50FB">
      <w:pPr>
        <w:spacing w:before="0" w:after="160" w:line="259" w:lineRule="auto"/>
        <w:ind w:left="708"/>
      </w:pPr>
      <w:r>
        <w:t>Si le ModelState est valide : Le zombie est ajouté et nous sommes redirigés vers la page Index</w:t>
      </w:r>
      <w:r w:rsidR="009E2ABE">
        <w:t xml:space="preserve">, si le </w:t>
      </w:r>
      <w:r w:rsidR="00D67689">
        <w:rPr>
          <w:rFonts w:ascii="Cascadia Mono" w:hAnsi="Cascadia Mono" w:cs="Cascadia Mono"/>
          <w:color w:val="000000"/>
          <w:sz w:val="19"/>
          <w:szCs w:val="19"/>
        </w:rPr>
        <w:t>ModelState</w:t>
      </w:r>
      <w:r w:rsidR="00D67689">
        <w:t xml:space="preserve"> </w:t>
      </w:r>
      <w:r w:rsidR="009E2ABE">
        <w:t xml:space="preserve">est invalide, le formulaire reste affiché. </w:t>
      </w:r>
    </w:p>
    <w:p w14:paraId="58C12339" w14:textId="337F73CC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4713447" w14:textId="3B8A1EDE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Create(Zombie zombie)</w:t>
      </w:r>
    </w:p>
    <w:p w14:paraId="05EF30DC" w14:textId="3CCF089C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3209B7" w14:textId="6D8A19F7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//Si le modèle est valide le zombie est ajouté et nous sommes redirigé vers index.</w:t>
      </w:r>
    </w:p>
    <w:p w14:paraId="4EAB883F" w14:textId="66131C01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596BFC4" w14:textId="0626353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34784BE" w14:textId="79714E2F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6768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_baseDonnees.Zombies.Add(zombie);</w:t>
      </w:r>
    </w:p>
    <w:p w14:paraId="09BC2BE4" w14:textId="4EE1DBFE" w:rsidR="00D2351F" w:rsidRPr="00B77E23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67689"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>TempData[</w:t>
      </w:r>
      <w:r w:rsidR="00D2351F" w:rsidRPr="00B77E23">
        <w:rPr>
          <w:rFonts w:ascii="Cascadia Mono" w:hAnsi="Cascadia Mono" w:cs="Cascadia Mono"/>
          <w:color w:val="A31515"/>
          <w:sz w:val="19"/>
          <w:szCs w:val="19"/>
        </w:rPr>
        <w:t>"Success"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="00D2351F" w:rsidRPr="00B77E23">
        <w:rPr>
          <w:rFonts w:ascii="Cascadia Mono" w:hAnsi="Cascadia Mono" w:cs="Cascadia Mono"/>
          <w:color w:val="A31515"/>
          <w:sz w:val="19"/>
          <w:szCs w:val="19"/>
        </w:rPr>
        <w:t xml:space="preserve">$"Zombie 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>{zombie.Name}</w:t>
      </w:r>
      <w:r w:rsidR="00D2351F" w:rsidRPr="00B77E23">
        <w:rPr>
          <w:rFonts w:ascii="Cascadia Mono" w:hAnsi="Cascadia Mono" w:cs="Cascadia Mono"/>
          <w:color w:val="A31515"/>
          <w:sz w:val="19"/>
          <w:szCs w:val="19"/>
        </w:rPr>
        <w:t xml:space="preserve"> added"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C8C84" w14:textId="2A3A34E2" w:rsidR="00D2351F" w:rsidRPr="00B77E23" w:rsidRDefault="00D6768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4808F9" w:rsidRPr="00B77E2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2351F" w:rsidRPr="00B77E2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 w:rsidRPr="00B77E23">
        <w:rPr>
          <w:rFonts w:ascii="Cascadia Mono" w:hAnsi="Cascadia Mono" w:cs="Cascadia Mono"/>
          <w:color w:val="0000FF"/>
          <w:sz w:val="19"/>
          <w:szCs w:val="19"/>
        </w:rPr>
        <w:t>this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>.RedirectToAction(</w:t>
      </w:r>
      <w:r w:rsidR="00D2351F" w:rsidRPr="00B77E23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770C2" w14:textId="160B8816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 w:rsidRPr="00B77E2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D7CEC" w14:textId="5370807E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//Il faut repopuler le zombieType dans le ViewBag</w:t>
      </w:r>
    </w:p>
    <w:p w14:paraId="037E374A" w14:textId="1DFE4D1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//Aller chercher le ZombieType sélectionné, rappel 2W5 Linq</w:t>
      </w:r>
    </w:p>
    <w:p w14:paraId="1C1BC549" w14:textId="3FDF899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ZombieType selectedZombieType = _baseDonnees.ZombieTypes.Where(zt =&gt; zt.Id == zombie.ZombieTypeId).SingleOrDefault();</w:t>
      </w:r>
    </w:p>
    <w:p w14:paraId="706C4C38" w14:textId="7DADA4AA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zombie.ZombieType = selectedZombieType;</w:t>
      </w:r>
    </w:p>
    <w:p w14:paraId="05B50439" w14:textId="77777777" w:rsidR="00D2351F" w:rsidRP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C6FA633" w14:textId="09930CEA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ViewBag.ZombieTypes = </w:t>
      </w:r>
      <w:r w:rsidR="00D2351F" w:rsidRPr="00D2351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SelectList(_baseDonnees.ZombieTypes.ToList(),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"Id"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, selectedZombieType);</w:t>
      </w:r>
    </w:p>
    <w:p w14:paraId="32479B70" w14:textId="148BC75E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</w:p>
    <w:p w14:paraId="0022F846" w14:textId="696329EC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View(zombie);</w:t>
      </w:r>
    </w:p>
    <w:p w14:paraId="6EDF4B84" w14:textId="1C4C366D" w:rsidR="00D2351F" w:rsidRPr="00635CC1" w:rsidRDefault="00D2351F" w:rsidP="0063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35CC1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0C143BB6" w14:textId="77777777" w:rsidR="00492A2F" w:rsidRPr="00D2351F" w:rsidRDefault="00492A2F" w:rsidP="00D2351F"/>
    <w:p w14:paraId="5DF21A76" w14:textId="77777777" w:rsidR="00D67689" w:rsidRDefault="00D67689">
      <w:r>
        <w:br w:type="page"/>
      </w:r>
    </w:p>
    <w:p w14:paraId="69516D8B" w14:textId="000F1700" w:rsidR="00F81923" w:rsidRPr="00FC71FC" w:rsidRDefault="00DD2FA9" w:rsidP="00756F4E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FC71FC">
        <w:lastRenderedPageBreak/>
        <w:t>Ajoutez</w:t>
      </w:r>
      <w:r w:rsidR="00F81923" w:rsidRPr="00FC71FC">
        <w:t xml:space="preserve"> la View </w:t>
      </w:r>
      <w:r w:rsidR="00F81923" w:rsidRPr="001948E6">
        <w:rPr>
          <w:b/>
          <w:bCs/>
        </w:rPr>
        <w:t>Create</w:t>
      </w:r>
    </w:p>
    <w:p w14:paraId="71C71FF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@model ZombieParty.Models.</w:t>
      </w:r>
      <w:r w:rsidRPr="004163C3">
        <w:rPr>
          <w:rFonts w:ascii="Cascadia Mono" w:hAnsi="Cascadia Mono" w:cs="Cascadia Mono"/>
          <w:color w:val="2B91AF"/>
          <w:sz w:val="19"/>
          <w:szCs w:val="19"/>
        </w:rPr>
        <w:t>Zombie</w:t>
      </w:r>
    </w:p>
    <w:p w14:paraId="7F21F4A8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4B3DE9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"Create"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E658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9A165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Create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6F15FC1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h4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Zombie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h4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F35491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hr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2600166B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6C68D53E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="col-md-4"&gt;</w:t>
      </w:r>
    </w:p>
    <w:p w14:paraId="0CC9AB94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="row p-3 "&gt;</w:t>
      </w:r>
    </w:p>
    <w:p w14:paraId="2FC81094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="Create"&gt;</w:t>
      </w:r>
    </w:p>
    <w:p w14:paraId="2930C001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asp-validation-summary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ModelOnly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E42AFB8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6F5BF90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66CD9C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8EAB01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E71EFD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640AFF9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14FD3B8D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E239F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ED64C82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844ABD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D801A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768E85C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AED0D9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8EFF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75EAF12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133956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F872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04BAFA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98489D9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CA8FBAA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9CB6B36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BDCC597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F951CED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468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 form-select"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asp-items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@ViewBag.ZombieTypes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8E487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7F94B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78F7E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B00702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="form-group"&gt;</w:t>
      </w:r>
    </w:p>
    <w:p w14:paraId="4ADB6D5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="Create"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btn-primary"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EFDC4DE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</w:t>
      </w:r>
    </w:p>
    <w:p w14:paraId="48766FEF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B1044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BFD290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A1C9F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728A8C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DDF4D41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AA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2E29B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229D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6E0CF6D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0265D9F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6B95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1CADA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F789B" w14:textId="77777777" w:rsidR="00A83688" w:rsidRPr="00FC71FC" w:rsidRDefault="00A83688" w:rsidP="00FC71FC">
      <w:pPr>
        <w:pStyle w:val="Paragraphedeliste"/>
        <w:spacing w:before="0" w:after="160" w:line="259" w:lineRule="auto"/>
      </w:pPr>
    </w:p>
    <w:p w14:paraId="6570BC05" w14:textId="0D0643D3" w:rsidR="007236B2" w:rsidRPr="00795C72" w:rsidRDefault="00795C72" w:rsidP="00D2351F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95C72">
        <w:t>Ajoutez le bouton</w:t>
      </w:r>
      <w:r w:rsidRPr="00795C72">
        <w:rPr>
          <w:b/>
          <w:bCs/>
        </w:rPr>
        <w:t xml:space="preserve"> Create </w:t>
      </w:r>
      <w:r w:rsidRPr="00795C72">
        <w:t>dans la</w:t>
      </w:r>
      <w:r>
        <w:rPr>
          <w:b/>
          <w:bCs/>
        </w:rPr>
        <w:t xml:space="preserve"> View Zombie-Index </w:t>
      </w:r>
    </w:p>
    <w:p w14:paraId="06B8D2FF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7B832A85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="row pt-4"&gt;</w:t>
      </w:r>
    </w:p>
    <w:p w14:paraId="72031EC2" w14:textId="72D52642" w:rsidR="00072148" w:rsidRPr="00795C7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="col-10"&gt;</w:t>
      </w:r>
    </w:p>
    <w:p w14:paraId="7CBFEEC9" w14:textId="36C06B05" w:rsidR="00072148" w:rsidRPr="007236B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="text-primary"&gt;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Zombie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A388E07" w14:textId="2C5FB6F8" w:rsidR="00072148" w:rsidRPr="004808F9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6AD89DF" w14:textId="2BABE7C6" w:rsidR="00072148" w:rsidRPr="007236B2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="col-2 text-right"&gt;</w:t>
      </w:r>
    </w:p>
    <w:p w14:paraId="1A8EF5FF" w14:textId="62A8F30B" w:rsidR="00072148" w:rsidRPr="007236B2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="Create"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btn-success"&gt;</w:t>
      </w:r>
    </w:p>
    <w:p w14:paraId="79800423" w14:textId="7329585F" w:rsidR="00072148" w:rsidRPr="004808F9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Create New Zombie</w:t>
      </w:r>
    </w:p>
    <w:p w14:paraId="3F2B9E03" w14:textId="0810E3B3" w:rsidR="00072148" w:rsidRPr="004808F9" w:rsidRDefault="00D6768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4808F9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759B721" w14:textId="544A68E2" w:rsidR="00072148" w:rsidRPr="004808F9" w:rsidRDefault="00D6768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4808F9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7D31EE5" w14:textId="00A80976" w:rsidR="00072148" w:rsidRPr="004808F9" w:rsidRDefault="00D70685" w:rsidP="00D7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954E99F" w14:textId="77777777" w:rsidR="00072148" w:rsidRPr="004808F9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993359A" w14:textId="77777777" w:rsidR="00072148" w:rsidRPr="00072148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8F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8F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1D6803CF" w14:textId="77777777" w:rsidR="001D2881" w:rsidRPr="001D2881" w:rsidRDefault="001D2881" w:rsidP="001D2881">
      <w:pPr>
        <w:spacing w:before="0" w:after="160" w:line="259" w:lineRule="auto"/>
        <w:ind w:left="360"/>
        <w:rPr>
          <w:lang w:val="en-CA"/>
        </w:rPr>
      </w:pPr>
    </w:p>
    <w:p w14:paraId="6451237D" w14:textId="3C9B3A0D" w:rsidR="001948E6" w:rsidRDefault="001948E6">
      <w:pPr>
        <w:rPr>
          <w:lang w:val="en-CA"/>
        </w:rPr>
      </w:pPr>
    </w:p>
    <w:p w14:paraId="239F159A" w14:textId="25F3A423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la méthode Create Post</w:t>
      </w:r>
    </w:p>
    <w:p w14:paraId="290C6F8A" w14:textId="66467CBB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Ajoutez une point d’arrêt sur </w:t>
      </w:r>
      <w:r w:rsidR="005F5A0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5F5A0D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5AC052F3" w14:textId="7A163AFD" w:rsidR="005F5A0D" w:rsidRDefault="005F5A0D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Entrez des informations valides, exemple :</w:t>
      </w:r>
    </w:p>
    <w:p w14:paraId="1241BC5C" w14:textId="66D119EE" w:rsidR="005F5A0D" w:rsidRDefault="00DE19C4" w:rsidP="00DE7046">
      <w:pPr>
        <w:spacing w:before="0" w:after="160" w:line="259" w:lineRule="auto"/>
        <w:ind w:left="1416"/>
      </w:pPr>
      <w:r>
        <w:rPr>
          <w:noProof/>
        </w:rPr>
        <w:drawing>
          <wp:inline distT="0" distB="0" distL="0" distR="0" wp14:anchorId="7EDCABF4" wp14:editId="4E37E78E">
            <wp:extent cx="2626242" cy="1108217"/>
            <wp:effectExtent l="0" t="0" r="3175" b="0"/>
            <wp:docPr id="5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363" cy="11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EDAA" w14:textId="44222F86" w:rsidR="00EC09D4" w:rsidRDefault="00EC09D4" w:rsidP="00EC09D4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Cliquez sur Create</w:t>
      </w:r>
    </w:p>
    <w:p w14:paraId="2A5F9149" w14:textId="039DD72F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</w:t>
      </w:r>
      <w:r w:rsidR="00EC09D4">
        <w:t xml:space="preserve">sur </w:t>
      </w:r>
      <w:r w:rsidR="00EC09D4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EC09D4"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="00EC09D4" w:rsidRPr="00715EAE">
        <w:t xml:space="preserve">vérifiez l’état du </w:t>
      </w:r>
      <w:r w:rsidR="00EC09D4" w:rsidRPr="00D70685">
        <w:rPr>
          <w:b/>
          <w:bCs/>
        </w:rPr>
        <w:t>ModelState</w:t>
      </w:r>
      <w:r w:rsidR="000E72CA" w:rsidRPr="00715EAE">
        <w:t>.</w:t>
      </w:r>
    </w:p>
    <w:p w14:paraId="2F5568F9" w14:textId="5CF8B03B" w:rsidR="001948E6" w:rsidRDefault="00325BE4" w:rsidP="00346C7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B8D9C67" wp14:editId="12952DC7">
            <wp:extent cx="3296093" cy="1392816"/>
            <wp:effectExtent l="0" t="0" r="0" b="0"/>
            <wp:docPr id="6" name="Image 6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nombr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599" cy="14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FAD9" w14:textId="4DB1FC47" w:rsidR="000E72CA" w:rsidRDefault="000E72CA" w:rsidP="000E72CA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Pourquoi est-il a false?</w:t>
      </w:r>
    </w:p>
    <w:p w14:paraId="1234C379" w14:textId="3D3A43FC" w:rsidR="00474950" w:rsidRDefault="00876978" w:rsidP="00474950">
      <w:pPr>
        <w:pStyle w:val="Paragraphedeliste"/>
      </w:pPr>
      <w:r>
        <w:t xml:space="preserve">Allez voir la classe Zombie : </w:t>
      </w:r>
      <w:r w:rsidR="00040226">
        <w:t>Parce</w:t>
      </w:r>
      <w:r w:rsidR="00D70685">
        <w:t xml:space="preserve"> que</w:t>
      </w:r>
      <w:r w:rsidR="00040226">
        <w:t xml:space="preserve"> </w:t>
      </w:r>
      <w:r w:rsidR="00040226" w:rsidRPr="00D70685">
        <w:rPr>
          <w:b/>
          <w:bCs/>
        </w:rPr>
        <w:t>ZombieType</w:t>
      </w:r>
      <w:r w:rsidR="00040226">
        <w:t xml:space="preserve"> est </w:t>
      </w:r>
      <w:r w:rsidR="00040226" w:rsidRPr="00D70685">
        <w:rPr>
          <w:b/>
          <w:bCs/>
        </w:rPr>
        <w:t>null</w:t>
      </w:r>
      <w:r w:rsidR="00040226">
        <w:t xml:space="preserve"> et</w:t>
      </w:r>
      <w:r>
        <w:t xml:space="preserve"> il n’est pas explicitement permis de le mettre null</w:t>
      </w:r>
    </w:p>
    <w:p w14:paraId="68BAEB4F" w14:textId="77777777" w:rsidR="00CC4939" w:rsidRDefault="00CC4939" w:rsidP="00CC4939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3CA14730" w14:textId="5857E165" w:rsidR="00474950" w:rsidRDefault="00C668EA" w:rsidP="00BB437A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Dans la classe </w:t>
      </w:r>
      <w:r>
        <w:rPr>
          <w:b/>
          <w:bCs/>
        </w:rPr>
        <w:t>Zombie</w:t>
      </w:r>
      <w:r>
        <w:t>, ajoutez un ? à la propriété afin de permettre les lignes, nous gérerons ce problème plus tard.</w:t>
      </w:r>
    </w:p>
    <w:p w14:paraId="273DEE97" w14:textId="309F4EAD" w:rsidR="00A510B1" w:rsidRDefault="00A510B1" w:rsidP="00A510B1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à nouveau la méthode Create Post</w:t>
      </w:r>
    </w:p>
    <w:p w14:paraId="4D2227FF" w14:textId="77777777" w:rsidR="00715EAE" w:rsidRDefault="00715EAE" w:rsidP="00715EAE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sur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Pr="00715EAE">
        <w:t>vérifiez l’état du ModelState.</w:t>
      </w:r>
    </w:p>
    <w:p w14:paraId="3FB0498B" w14:textId="77777777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01D4A667" w14:textId="6C7B88C5" w:rsidR="003E076C" w:rsidRPr="000A6F2B" w:rsidRDefault="003E076C" w:rsidP="003E076C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56006701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87C63EF" w14:textId="77777777" w:rsidR="003E076C" w:rsidRPr="00FC2466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712BF1D" w14:textId="77777777" w:rsidR="003E076C" w:rsidRPr="007E2E85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53A759A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5EBE8C61" w14:textId="1572C9E9" w:rsidR="003E076C" w:rsidRPr="0063248F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63248F">
        <w:rPr>
          <w:b/>
          <w:bCs/>
        </w:rPr>
        <w:t>Summary</w:t>
      </w:r>
      <w:r w:rsidRPr="0063248F">
        <w:t xml:space="preserve">: FCT Zombie </w:t>
      </w:r>
      <w:r w:rsidR="00957B5F">
        <w:t xml:space="preserve">Index et </w:t>
      </w:r>
      <w:r w:rsidRPr="0063248F">
        <w:t>Create et Validation</w:t>
      </w:r>
      <w:r w:rsidR="0063248F" w:rsidRPr="0063248F">
        <w:t xml:space="preserve"> avec</w:t>
      </w:r>
      <w:r w:rsidR="0063248F">
        <w:t xml:space="preserve"> messages d’erreurs</w:t>
      </w:r>
    </w:p>
    <w:p w14:paraId="4F1C53C2" w14:textId="72F9844B" w:rsidR="003E076C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D70685">
        <w:t>Maintenant possible de voir la liste de zombies et d’en ajouter avec gestion d’erreurs</w:t>
      </w:r>
      <w:r>
        <w:t>.</w:t>
      </w:r>
    </w:p>
    <w:p w14:paraId="0CC6103F" w14:textId="77777777" w:rsidR="003E076C" w:rsidRPr="00914FBD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10E5563" w14:textId="77777777" w:rsidR="00914FBD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6885823" wp14:editId="17AA2277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5E14" w14:textId="77777777" w:rsidR="00914FBD" w:rsidRPr="00543968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501DBF28" w14:textId="77777777" w:rsidR="00543968" w:rsidRDefault="00543968" w:rsidP="00543968">
      <w:pPr>
        <w:spacing w:before="0" w:after="160" w:line="259" w:lineRule="auto"/>
        <w:rPr>
          <w:u w:val="single"/>
        </w:rPr>
      </w:pPr>
    </w:p>
    <w:p w14:paraId="44C4DD2D" w14:textId="781B5BA8" w:rsidR="00DC44D2" w:rsidRDefault="004A0896" w:rsidP="00DC44D2">
      <w:pPr>
        <w:pStyle w:val="Titre1"/>
      </w:pPr>
      <w:r>
        <w:t>tester et améliorer</w:t>
      </w:r>
      <w:r w:rsidR="00DC44D2">
        <w:t xml:space="preserve"> Zombie</w:t>
      </w:r>
    </w:p>
    <w:p w14:paraId="04F8963E" w14:textId="1FF3876F" w:rsidR="004A0896" w:rsidRDefault="004A0896" w:rsidP="004A0896">
      <w:r>
        <w:t>Nous allons maintenant faire certains changements afin de bien maîtriser le fonctionnement et améliorer Zombie.</w:t>
      </w:r>
    </w:p>
    <w:p w14:paraId="4F65D233" w14:textId="6F496EB4" w:rsidR="00DC44D2" w:rsidRPr="000C4172" w:rsidRDefault="00A70AB9" w:rsidP="00DC44D2">
      <w:pPr>
        <w:pStyle w:val="Titre2"/>
      </w:pPr>
      <w:r>
        <w:t xml:space="preserve">Tester et </w:t>
      </w:r>
      <w:r w:rsidR="00DC44D2">
        <w:t xml:space="preserve">Modifier le controller Zombie l’action </w:t>
      </w:r>
      <w:r>
        <w:t>Create</w:t>
      </w:r>
    </w:p>
    <w:p w14:paraId="103DD9FA" w14:textId="57142A0E" w:rsidR="00DC44D2" w:rsidRDefault="008550C0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Démarrez l’application</w:t>
      </w:r>
    </w:p>
    <w:p w14:paraId="42BCB31A" w14:textId="6F060412" w:rsidR="00F47CF5" w:rsidRDefault="00F47CF5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Essayez de créer un Zombie avec un nom « vide »</w:t>
      </w:r>
      <w:r w:rsidR="003B7122">
        <w:t>, un message d’erreur devrait apparaître</w:t>
      </w:r>
    </w:p>
    <w:p w14:paraId="11437970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513"/>
        </w:tabs>
      </w:pPr>
      <w:r>
        <w:t xml:space="preserve">Le chargement des messages d’erreur est-il rapide? </w:t>
      </w:r>
      <w:r>
        <w:tab/>
        <w:t xml:space="preserve"> </w:t>
      </w:r>
    </w:p>
    <w:p w14:paraId="64968B16" w14:textId="625947E9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vue Zombie/Create, mettez en commentaires la section de script pour valider ce que cette section permet de faire : </w:t>
      </w:r>
    </w:p>
    <w:p w14:paraId="32569E86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A87542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section Scripts {</w:t>
      </w:r>
    </w:p>
    <w:p w14:paraId="400C55CB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@{</w:t>
      </w:r>
    </w:p>
    <w:p w14:paraId="344421CA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</w:t>
      </w:r>
      <w:r w:rsidRPr="00920839">
        <w:rPr>
          <w:rFonts w:ascii="Cascadia Mono" w:hAnsi="Cascadia Mono" w:cs="Cascadia Mono"/>
          <w:strike/>
          <w:color w:val="0000FF"/>
          <w:sz w:val="19"/>
          <w:szCs w:val="19"/>
        </w:rPr>
        <w:t>await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Html.RenderPartialAsync(</w:t>
      </w:r>
      <w:r w:rsidRPr="00920839">
        <w:rPr>
          <w:rFonts w:ascii="Cascadia Mono" w:hAnsi="Cascadia Mono" w:cs="Cascadia Mono"/>
          <w:strike/>
          <w:color w:val="A31515"/>
          <w:sz w:val="19"/>
          <w:szCs w:val="19"/>
        </w:rPr>
        <w:t>"_ValidationScriptsPartial"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);</w:t>
      </w:r>
    </w:p>
    <w:p w14:paraId="34D12271" w14:textId="77777777" w:rsidR="00A87542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}</w:t>
      </w:r>
    </w:p>
    <w:p w14:paraId="72F5B517" w14:textId="542626BC" w:rsidR="00A2672C" w:rsidRPr="00920839" w:rsidRDefault="00A2672C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}</w:t>
      </w:r>
    </w:p>
    <w:p w14:paraId="66548D87" w14:textId="77777777" w:rsidR="00BE2E51" w:rsidRDefault="00BE2E51" w:rsidP="00BE2E51"/>
    <w:p w14:paraId="54C66868" w14:textId="4A1CCEEA" w:rsidR="00BE2E51" w:rsidRDefault="00A15C3C" w:rsidP="00BE2E51">
      <w:pPr>
        <w:pStyle w:val="Paragraphedeliste"/>
        <w:numPr>
          <w:ilvl w:val="0"/>
          <w:numId w:val="20"/>
        </w:numPr>
      </w:pPr>
      <w:r>
        <w:t xml:space="preserve">Refaites le même test : </w:t>
      </w:r>
      <w:r w:rsidR="00BE2E51">
        <w:t>Vous devriez voir, lorsque vous soumettez le formulaire qu’il y a un chargement de la page de plus qu’avant lorsque vous faites Create au lieu d</w:t>
      </w:r>
      <w:r w:rsidR="005D1A3E">
        <w:t>’</w:t>
      </w:r>
      <w:r w:rsidR="00BE2E51">
        <w:t xml:space="preserve">afficher les erreurs immédiatement. </w:t>
      </w:r>
      <w:r w:rsidR="00B402D6">
        <w:t xml:space="preserve">(C’est quand même </w:t>
      </w:r>
      <w:r w:rsidR="008C46A8">
        <w:t>subtile</w:t>
      </w:r>
      <w:r w:rsidR="00B402D6">
        <w:t>!)</w:t>
      </w:r>
    </w:p>
    <w:p w14:paraId="5AA03AFE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371"/>
        </w:tabs>
      </w:pPr>
      <w:r>
        <w:t xml:space="preserve">Pourquoi? </w:t>
      </w:r>
      <w:r>
        <w:tab/>
      </w:r>
    </w:p>
    <w:p w14:paraId="5003FA9D" w14:textId="77777777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page de création de Zombie. Mettez le nom Croco Chanel. Sélectionner le type contact. Laissez Point vide. </w:t>
      </w:r>
    </w:p>
    <w:p w14:paraId="43B238CB" w14:textId="4DD05D7A" w:rsidR="00BE2E51" w:rsidRDefault="00BE2E51" w:rsidP="00BE2E51">
      <w:pPr>
        <w:pStyle w:val="Paragraphedeliste"/>
        <w:numPr>
          <w:ilvl w:val="0"/>
          <w:numId w:val="20"/>
        </w:numPr>
      </w:pPr>
      <w:r>
        <w:t>Cliquer sur Create.</w:t>
      </w:r>
      <w:r w:rsidR="00EA1A1C">
        <w:t xml:space="preserve"> Évidement, sans Point, ça ne s’ajoute pas en BD.</w:t>
      </w:r>
    </w:p>
    <w:p w14:paraId="2739A2D5" w14:textId="474371AA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</w:t>
      </w:r>
      <w:r w:rsidR="00EA1A1C">
        <w:t>restent-elles affichées</w:t>
      </w:r>
      <w:r>
        <w:t xml:space="preserve"> (oui/non)? </w:t>
      </w:r>
      <w:r>
        <w:tab/>
      </w:r>
    </w:p>
    <w:p w14:paraId="6A0FF460" w14:textId="1D53BAC4" w:rsidR="00F210FC" w:rsidRDefault="000E4792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 xml:space="preserve">Dans l’action POST Create du Controller, mettez la ligne </w:t>
      </w:r>
      <w:r w:rsidR="00CC5DDB">
        <w:t>du ViewBag en commentaire</w:t>
      </w:r>
    </w:p>
    <w:p w14:paraId="56EDC494" w14:textId="00A5BAB0" w:rsidR="00CC5DDB" w:rsidRDefault="00CC5DDB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Refaites le même test</w:t>
      </w:r>
    </w:p>
    <w:p w14:paraId="654F8331" w14:textId="4384D991" w:rsidR="00CC5DDB" w:rsidRDefault="00CC5DDB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restent-elles affichées (oui/non)? </w:t>
      </w:r>
      <w:r>
        <w:tab/>
      </w:r>
      <w:r w:rsidR="00BB299C">
        <w:t>, la liste des ZombieTypes est-elle encore disponible?</w:t>
      </w:r>
      <w:r w:rsidR="00C66749">
        <w:t xml:space="preserve"> Pourquoi?</w:t>
      </w:r>
    </w:p>
    <w:p w14:paraId="457E0E48" w14:textId="0606087B" w:rsidR="005D1A3E" w:rsidRDefault="00F50DC2" w:rsidP="005D1A3E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>Décommentez la ligne du ViewBag</w:t>
      </w:r>
    </w:p>
    <w:p w14:paraId="67CE7B4B" w14:textId="37E32A05" w:rsidR="00E221E5" w:rsidRDefault="00BD0D88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Dans l’action POST Create du controller, </w:t>
      </w:r>
      <w:r w:rsidR="005D1A3E">
        <w:t xml:space="preserve">on met une valeur dans </w:t>
      </w:r>
      <w:r>
        <w:t>TempData lors du s</w:t>
      </w:r>
      <w:r w:rsidR="00A2672C">
        <w:t>u</w:t>
      </w:r>
      <w:r>
        <w:t>ccès de l’enregistrement mais on ne voit jamais ce message. Pourquoi?</w:t>
      </w:r>
    </w:p>
    <w:p w14:paraId="3CC784E9" w14:textId="77777777" w:rsidR="005D1A3E" w:rsidRDefault="005D1A3E" w:rsidP="005D1A3E">
      <w:pPr>
        <w:tabs>
          <w:tab w:val="left" w:leader="underscore" w:pos="7088"/>
        </w:tabs>
      </w:pPr>
    </w:p>
    <w:p w14:paraId="6D8D317A" w14:textId="77777777" w:rsidR="005D1A3E" w:rsidRDefault="005D1A3E" w:rsidP="005D1A3E">
      <w:pPr>
        <w:tabs>
          <w:tab w:val="left" w:leader="underscore" w:pos="7088"/>
        </w:tabs>
      </w:pPr>
    </w:p>
    <w:p w14:paraId="2E34D598" w14:textId="238B60A1" w:rsidR="00560CDE" w:rsidRDefault="00560CDE" w:rsidP="00560CDE">
      <w:pPr>
        <w:pStyle w:val="Paragraphedeliste"/>
        <w:numPr>
          <w:ilvl w:val="0"/>
          <w:numId w:val="20"/>
        </w:numPr>
      </w:pPr>
      <w:r>
        <w:lastRenderedPageBreak/>
        <w:t xml:space="preserve">Dans _Layout.cshtml, ajoutez le code pour lire TempData au succès d`un ajout. </w:t>
      </w:r>
    </w:p>
    <w:p w14:paraId="3BF2FB77" w14:textId="77777777" w:rsidR="00560CDE" w:rsidRPr="009F6E0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F6E0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9F6E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F6E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="container"&gt;</w:t>
      </w:r>
    </w:p>
    <w:p w14:paraId="3C22D746" w14:textId="3F28A6D1" w:rsidR="00560CDE" w:rsidRPr="006B1078" w:rsidRDefault="00A2672C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if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(!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.IsNullOrWhiteSpace(TempData[</w:t>
      </w:r>
      <w:r w:rsidR="00560CDE"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as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))</w:t>
      </w:r>
    </w:p>
    <w:p w14:paraId="1FA96C20" w14:textId="167AD9A1" w:rsidR="00560CDE" w:rsidRPr="006B1078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{</w:t>
      </w:r>
    </w:p>
    <w:p w14:paraId="41A5DD58" w14:textId="5216B649" w:rsidR="00560CDE" w:rsidRPr="006B1078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B1078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="alert alert-success"&gt;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@TempData[</w:t>
      </w:r>
      <w:r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]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3294B05" w14:textId="0F16EF44" w:rsidR="00560CDE" w:rsidRPr="009F6E0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}</w:t>
      </w:r>
    </w:p>
    <w:p w14:paraId="322FAE52" w14:textId="5DDC6F18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54917">
        <w:rPr>
          <w:rFonts w:ascii="Cascadia Mono" w:hAnsi="Cascadia Mono" w:cs="Cascadia Mono"/>
          <w:color w:val="800000"/>
          <w:sz w:val="19"/>
          <w:szCs w:val="19"/>
          <w:lang w:val="en-CA"/>
        </w:rPr>
        <w:t>main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="main"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="pb-3"&gt;</w:t>
      </w:r>
    </w:p>
    <w:p w14:paraId="6A3F5FC5" w14:textId="28D99963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54917">
        <w:rPr>
          <w:rFonts w:ascii="Cascadia Mono" w:hAnsi="Cascadia Mono" w:cs="Cascadia Mono"/>
          <w:color w:val="000000"/>
          <w:sz w:val="19"/>
          <w:szCs w:val="19"/>
        </w:rPr>
        <w:t>@RenderBody()</w:t>
      </w:r>
    </w:p>
    <w:p w14:paraId="1C49FC8F" w14:textId="380D2F59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main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AB451" w14:textId="0EDB8BDE" w:rsidR="00560CDE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</w:pP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46D899" w14:textId="14F1BA65" w:rsidR="005D3AD5" w:rsidRDefault="005D3AD5" w:rsidP="005D1A3E">
      <w:pPr>
        <w:pStyle w:val="Paragraphedeliste"/>
        <w:numPr>
          <w:ilvl w:val="0"/>
          <w:numId w:val="20"/>
        </w:numPr>
      </w:pPr>
      <w:r>
        <w:t xml:space="preserve">Ajoutez un Point d’arrêt </w:t>
      </w:r>
      <w:r w:rsidR="00902E53">
        <w:t xml:space="preserve">à la ligne </w:t>
      </w:r>
      <w:r w:rsidR="006E50B9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6E50B9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1D55DDD" w14:textId="36B2828B" w:rsidR="00103113" w:rsidRDefault="00103113" w:rsidP="005D1A3E">
      <w:pPr>
        <w:pStyle w:val="Paragraphedeliste"/>
        <w:numPr>
          <w:ilvl w:val="0"/>
          <w:numId w:val="20"/>
        </w:numPr>
      </w:pPr>
      <w:r>
        <w:t xml:space="preserve">Essayez de créer un Zombie </w:t>
      </w:r>
      <w:r w:rsidR="00E26F56">
        <w:t>valide</w:t>
      </w:r>
      <w:r>
        <w:t xml:space="preserve"> </w:t>
      </w:r>
    </w:p>
    <w:p w14:paraId="294C8B8D" w14:textId="54694CBB" w:rsidR="00103113" w:rsidRPr="00511D41" w:rsidRDefault="00511D41" w:rsidP="005D1A3E">
      <w:pPr>
        <w:pStyle w:val="Paragraphedeliste"/>
        <w:numPr>
          <w:ilvl w:val="0"/>
          <w:numId w:val="20"/>
        </w:numPr>
      </w:pPr>
      <w:r>
        <w:t>Avancez dans l’exécution du code avec F10 afin de bien comprendre ce qui se passe.</w:t>
      </w:r>
    </w:p>
    <w:p w14:paraId="45DCDEF3" w14:textId="4B16EA8F" w:rsidR="00511D41" w:rsidRDefault="00511D41" w:rsidP="00511D41">
      <w:pPr>
        <w:pStyle w:val="Paragraphedeliste"/>
        <w:numPr>
          <w:ilvl w:val="0"/>
          <w:numId w:val="22"/>
        </w:numPr>
      </w:pPr>
      <w:r>
        <w:t>Es</w:t>
      </w:r>
      <w:r w:rsidR="0051500C">
        <w:t>t-ce que ModelState est valide?</w:t>
      </w:r>
    </w:p>
    <w:p w14:paraId="009596D4" w14:textId="36D58C99" w:rsidR="0051500C" w:rsidRDefault="0051500C" w:rsidP="00511D41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7EBC0E8F" w14:textId="20D1C5B6" w:rsidR="00374B4A" w:rsidRDefault="00374B4A" w:rsidP="00511D41">
      <w:pPr>
        <w:pStyle w:val="Paragraphedeliste"/>
        <w:numPr>
          <w:ilvl w:val="0"/>
          <w:numId w:val="22"/>
        </w:numPr>
      </w:pPr>
      <w:r>
        <w:t>Le message de confirmation s’affiche-t-il?</w:t>
      </w:r>
    </w:p>
    <w:p w14:paraId="174CB29C" w14:textId="2B1A28D6" w:rsidR="00734888" w:rsidRDefault="00734888" w:rsidP="005D1A3E">
      <w:pPr>
        <w:pStyle w:val="Paragraphedeliste"/>
        <w:numPr>
          <w:ilvl w:val="0"/>
          <w:numId w:val="20"/>
        </w:numPr>
      </w:pPr>
      <w:r>
        <w:t xml:space="preserve">Essayez de créer un Zombie avec des informations manquantes </w:t>
      </w:r>
    </w:p>
    <w:p w14:paraId="746CD11A" w14:textId="77777777" w:rsidR="00734888" w:rsidRPr="00511D41" w:rsidRDefault="00734888" w:rsidP="005D1A3E">
      <w:pPr>
        <w:pStyle w:val="Paragraphedeliste"/>
        <w:numPr>
          <w:ilvl w:val="0"/>
          <w:numId w:val="20"/>
        </w:numPr>
      </w:pPr>
      <w:r>
        <w:t>Avancez dans l’exécution du code avec F10 afin de bien comprendre ce qui se passe.</w:t>
      </w:r>
    </w:p>
    <w:p w14:paraId="0D9EC8C3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Est-ce que ModelState est valide?</w:t>
      </w:r>
    </w:p>
    <w:p w14:paraId="1F888D20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4D16F027" w14:textId="2A79F62F" w:rsidR="005D1A3E" w:rsidRDefault="005D1A3E" w:rsidP="005D1A3E">
      <w:pPr>
        <w:pStyle w:val="Paragraphedeliste"/>
        <w:numPr>
          <w:ilvl w:val="0"/>
          <w:numId w:val="20"/>
        </w:numPr>
      </w:pPr>
      <w:r>
        <w:t>Enlevez les commentaires sur le Script de validation pour réactiver la validation côté client (défaire l’étape 4)</w:t>
      </w:r>
    </w:p>
    <w:p w14:paraId="0407EBAD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3EE907B7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0CD9D658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2C2E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8B2C2E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09FCC" w14:textId="77777777" w:rsidR="005D1A3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F26EE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248FA" w14:textId="77777777" w:rsidR="005D1A3E" w:rsidRDefault="005D1A3E" w:rsidP="005D1A3E">
      <w:pPr>
        <w:pStyle w:val="Paragraphedeliste"/>
        <w:ind w:left="1068"/>
      </w:pPr>
    </w:p>
    <w:p w14:paraId="4447C93D" w14:textId="77777777" w:rsidR="005D1A3E" w:rsidRDefault="005D1A3E" w:rsidP="005D1A3E">
      <w:pPr>
        <w:pStyle w:val="Paragraphedeliste"/>
        <w:ind w:left="1068"/>
      </w:pPr>
    </w:p>
    <w:p w14:paraId="70567C7F" w14:textId="77777777" w:rsidR="00B947D5" w:rsidRPr="000A6F2B" w:rsidRDefault="00B947D5" w:rsidP="00B947D5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40F31384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84080B3" w14:textId="77777777" w:rsidR="00B947D5" w:rsidRPr="00FC2466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D963362" w14:textId="77777777" w:rsidR="00B947D5" w:rsidRPr="007E2E8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63E2712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096DA9BF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 Create ajout de message de confirmation</w:t>
      </w:r>
    </w:p>
    <w:p w14:paraId="4F15AD72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>: Ajout d’un message de confirmation lors de la création d’un Zombie.</w:t>
      </w:r>
    </w:p>
    <w:p w14:paraId="0DABDCF0" w14:textId="77777777" w:rsidR="00B947D5" w:rsidRPr="00914FBD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A7DB706" w14:textId="1A3DDDFB" w:rsidR="00824242" w:rsidRDefault="00824242">
      <w:r>
        <w:br w:type="page"/>
      </w:r>
    </w:p>
    <w:p w14:paraId="3AACF7FA" w14:textId="1271AB57" w:rsidR="00F41860" w:rsidRDefault="00F41860" w:rsidP="00F41860">
      <w:pPr>
        <w:pStyle w:val="Titre1"/>
      </w:pPr>
      <w:r>
        <w:lastRenderedPageBreak/>
        <w:t>améliorer ZombieType</w:t>
      </w:r>
    </w:p>
    <w:p w14:paraId="02987702" w14:textId="3D071B3C" w:rsidR="00F41860" w:rsidRPr="000C4172" w:rsidRDefault="00F41860" w:rsidP="00F41860">
      <w:pPr>
        <w:pStyle w:val="Titre2"/>
      </w:pPr>
      <w:r>
        <w:t>Tester et Modifier le controller Zombie</w:t>
      </w:r>
      <w:r w:rsidR="009B0B45">
        <w:t>Type</w:t>
      </w:r>
      <w:r>
        <w:t xml:space="preserve"> l’action Create</w:t>
      </w:r>
    </w:p>
    <w:p w14:paraId="76E4B799" w14:textId="77777777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Ajoutez un message de confirmation pour la création d’un ZombieType. </w:t>
      </w:r>
    </w:p>
    <w:p w14:paraId="22E64394" w14:textId="77777777" w:rsidR="00A34EE3" w:rsidRPr="00D05EF2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(ModelState.IsValid)</w:t>
      </w:r>
    </w:p>
    <w:p w14:paraId="76BB4B32" w14:textId="129A2FF0" w:rsidR="00A34EE3" w:rsidRPr="00D05EF2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40B37B" w14:textId="68205424" w:rsidR="00A34EE3" w:rsidRPr="00D05EF2" w:rsidRDefault="00A2672C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A34EE3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_baseDonnees.ZombieTypes.Add(zombieType);</w:t>
      </w:r>
    </w:p>
    <w:p w14:paraId="6F3221F7" w14:textId="39773B63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TempData[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= 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$"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{zombieType.TypeName}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 xml:space="preserve"> zombie type added"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714DE7FB" w14:textId="260574FB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.RedirectToAction(</w:t>
      </w:r>
      <w:r w:rsidRPr="00A34EE3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D0C12" w14:textId="08A0493C" w:rsidR="000301CA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A34E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645AFF" w14:textId="29DCBD3A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Testez la création </w:t>
      </w:r>
      <w:r w:rsidR="000301CA">
        <w:t xml:space="preserve">d’un </w:t>
      </w:r>
      <w:r>
        <w:t>Zombie Type</w:t>
      </w:r>
      <w:r w:rsidR="00A34EE3">
        <w:t xml:space="preserve"> valide</w:t>
      </w:r>
      <w:r>
        <w:t>.</w:t>
      </w:r>
    </w:p>
    <w:p w14:paraId="50CE5982" w14:textId="77777777" w:rsidR="00734888" w:rsidRPr="00511D41" w:rsidRDefault="00734888" w:rsidP="000C74CA">
      <w:pPr>
        <w:ind w:left="708"/>
      </w:pPr>
    </w:p>
    <w:p w14:paraId="0A89E3FA" w14:textId="77777777" w:rsidR="00543968" w:rsidRPr="000A6F2B" w:rsidRDefault="00543968" w:rsidP="0054396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66FBAA96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5FCC223E" w14:textId="77777777" w:rsidR="00543968" w:rsidRPr="00FC2466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54A97FD" w14:textId="77777777" w:rsidR="00543968" w:rsidRPr="007E2E85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9B59B3B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1710E381" w14:textId="751868A9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</w:t>
      </w:r>
      <w:r w:rsidR="00824242">
        <w:t>Type</w:t>
      </w:r>
      <w:r w:rsidRPr="00382B2C">
        <w:t xml:space="preserve"> Create </w:t>
      </w:r>
      <w:r w:rsidR="00382B2C" w:rsidRPr="00382B2C">
        <w:t>ajout de message de confirmation</w:t>
      </w:r>
    </w:p>
    <w:p w14:paraId="7DF480C2" w14:textId="0C49F74F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 xml:space="preserve">: Ajout </w:t>
      </w:r>
      <w:r w:rsidR="00382B2C" w:rsidRPr="00382B2C">
        <w:t>d’un message de confirmation lors de la création d’un</w:t>
      </w:r>
      <w:r w:rsidRPr="00382B2C">
        <w:t xml:space="preserve"> </w:t>
      </w:r>
      <w:r w:rsidR="00824242">
        <w:t>type de zombie</w:t>
      </w:r>
      <w:r w:rsidRPr="00382B2C">
        <w:t>.</w:t>
      </w:r>
    </w:p>
    <w:p w14:paraId="27FC9BD2" w14:textId="77777777" w:rsidR="00543968" w:rsidRPr="00914FBD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0F29F2F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7EC2ABA0" wp14:editId="0D3F03FA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8407" w14:textId="77777777" w:rsidR="00543968" w:rsidRPr="00B7447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08EB41E5" w14:textId="77777777" w:rsidR="00B74478" w:rsidRPr="00B74478" w:rsidRDefault="00B74478" w:rsidP="00B74478">
      <w:pPr>
        <w:spacing w:before="0" w:after="160" w:line="259" w:lineRule="auto"/>
        <w:rPr>
          <w:u w:val="single"/>
        </w:rPr>
      </w:pPr>
    </w:p>
    <w:p w14:paraId="5C9BF810" w14:textId="61A442A2" w:rsidR="00914FBD" w:rsidRPr="00A17DC7" w:rsidRDefault="00914FBD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DA6EB3">
        <w:t xml:space="preserve"> </w:t>
      </w:r>
      <w:r w:rsidRPr="00DA6EB3">
        <w:rPr>
          <w:b/>
          <w:bCs/>
        </w:rPr>
        <w:t>FCT</w:t>
      </w:r>
      <w:r w:rsidR="00DA6EB3">
        <w:rPr>
          <w:b/>
          <w:bCs/>
        </w:rPr>
        <w:t>_</w:t>
      </w:r>
      <w:r w:rsidRPr="00DA6EB3">
        <w:rPr>
          <w:b/>
          <w:bCs/>
        </w:rPr>
        <w:t>Zombie</w:t>
      </w:r>
      <w:r w:rsidRPr="00BC303D">
        <w:rPr>
          <w:b/>
          <w:bCs/>
          <w:u w:val="single"/>
        </w:rPr>
        <w:t xml:space="preserve">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DD0B396" w14:textId="20E6E511" w:rsidR="00A17DC7" w:rsidRDefault="00A17DC7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4A866B97" wp14:editId="21DA617D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A81" w14:textId="61B7824C" w:rsidR="003451C3" w:rsidRDefault="003451C3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050E2FCF" w14:textId="5F2EA4C6" w:rsidR="004A03D9" w:rsidRDefault="002302A6" w:rsidP="004A03D9">
      <w:pPr>
        <w:pStyle w:val="Titre1"/>
      </w:pPr>
      <w:r>
        <w:lastRenderedPageBreak/>
        <w:t>Utiliser les ViewModels et les annotations</w:t>
      </w:r>
    </w:p>
    <w:p w14:paraId="0C4CC9BB" w14:textId="3AB684FE" w:rsidR="004A03D9" w:rsidRDefault="004A03D9" w:rsidP="004A03D9">
      <w:r>
        <w:t xml:space="preserve">Nous allons maintenant </w:t>
      </w:r>
      <w:r w:rsidR="00594895">
        <w:t>créer une View présentant les informations de plusieurs modèles à la fois et un calcul.</w:t>
      </w:r>
    </w:p>
    <w:p w14:paraId="361BDF30" w14:textId="77777777" w:rsidR="00594895" w:rsidRPr="000C4172" w:rsidRDefault="00594895" w:rsidP="00594895">
      <w:pPr>
        <w:pStyle w:val="Titre2"/>
      </w:pPr>
      <w:r>
        <w:t>Création d’une branche pour la fonctionnalité</w:t>
      </w:r>
    </w:p>
    <w:p w14:paraId="664DF459" w14:textId="00DBC46D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790B3C">
        <w:rPr>
          <w:b/>
          <w:bCs/>
        </w:rPr>
        <w:t>_ZombieType_</w:t>
      </w:r>
      <w:r w:rsidR="006D1D07">
        <w:rPr>
          <w:b/>
          <w:bCs/>
        </w:rPr>
        <w:t>VM_Annotations</w:t>
      </w:r>
      <w:r>
        <w:rPr>
          <w:b/>
          <w:bCs/>
        </w:rPr>
        <w:t xml:space="preserve"> </w:t>
      </w:r>
    </w:p>
    <w:p w14:paraId="57A3F836" w14:textId="77777777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5CD1F574" w14:textId="77777777" w:rsidR="00594895" w:rsidRDefault="00594895" w:rsidP="004A03D9"/>
    <w:p w14:paraId="3EF4B54B" w14:textId="2D770AC5" w:rsidR="00010224" w:rsidRPr="000C4172" w:rsidRDefault="00010224" w:rsidP="00010224">
      <w:pPr>
        <w:pStyle w:val="Titre2"/>
      </w:pPr>
      <w:r>
        <w:t>Améliorer la View Index</w:t>
      </w:r>
    </w:p>
    <w:p w14:paraId="4CDBCB0C" w14:textId="77777777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Ouvrez le </w:t>
      </w:r>
      <w:r w:rsidRPr="00A94858">
        <w:rPr>
          <w:b/>
          <w:bCs/>
        </w:rPr>
        <w:t>ZombieTypeController</w:t>
      </w:r>
    </w:p>
    <w:p w14:paraId="27096C2B" w14:textId="1E0CA9F8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 code de l’action </w:t>
      </w:r>
      <w:r>
        <w:rPr>
          <w:b/>
          <w:bCs/>
        </w:rPr>
        <w:t xml:space="preserve">Index </w:t>
      </w:r>
      <w:r>
        <w:t>afin de ne pas utiliser le ViewBag</w:t>
      </w:r>
    </w:p>
    <w:p w14:paraId="59E48E41" w14:textId="1184983A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303236F8" w14:textId="47AF7F0A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739C64" w14:textId="6C1A5C96" w:rsidR="001253B8" w:rsidRPr="00A57639" w:rsidRDefault="00A9485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A57639">
        <w:rPr>
          <w:rFonts w:ascii="Cascadia Mono" w:hAnsi="Cascadia Mono" w:cs="Cascadia Mono"/>
          <w:color w:val="0000FF"/>
          <w:sz w:val="19"/>
          <w:szCs w:val="19"/>
          <w:highlight w:val="magenta"/>
        </w:rPr>
        <w:t>this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magenta"/>
        </w:rPr>
        <w:t>.ViewBag.MaListe</w:t>
      </w:r>
      <w:r w:rsidR="007E5B2E"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List&lt;ZombieType&gt; 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>z</w:t>
      </w:r>
      <w:r w:rsidR="001253B8"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>ombieTypesList</w:t>
      </w:r>
      <w:r w:rsidR="001253B8" w:rsidRPr="00A57639">
        <w:rPr>
          <w:rFonts w:ascii="Cascadia Mono" w:hAnsi="Cascadia Mono" w:cs="Cascadia Mono"/>
          <w:color w:val="000000"/>
          <w:sz w:val="19"/>
          <w:szCs w:val="19"/>
        </w:rPr>
        <w:t xml:space="preserve"> = _baseDonnees.ZombieTypes.ToList();</w:t>
      </w:r>
    </w:p>
    <w:p w14:paraId="1B436912" w14:textId="77777777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422889F" w14:textId="340A6054" w:rsidR="001253B8" w:rsidRPr="00A94858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48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A9485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ombieTypesList</w:t>
      </w: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21D3B" w14:textId="2ED911F2" w:rsidR="00AB5311" w:rsidRPr="00A94858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  <w:rPr>
          <w:lang w:val="en-US"/>
        </w:rPr>
      </w:pP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83764C" w14:textId="3C3881BF" w:rsidR="00A867C1" w:rsidRPr="00B16402" w:rsidRDefault="00A867C1" w:rsidP="00A867C1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la View </w:t>
      </w:r>
      <w:r>
        <w:rPr>
          <w:b/>
          <w:bCs/>
        </w:rPr>
        <w:t xml:space="preserve">Index </w:t>
      </w:r>
      <w:r>
        <w:t>afin d’utiliser le model envoyé en paramètre</w:t>
      </w:r>
      <w:r w:rsidR="00B16402">
        <w:t xml:space="preserve">, soit </w:t>
      </w:r>
      <w:r w:rsidR="00B16402">
        <w:rPr>
          <w:b/>
          <w:bCs/>
        </w:rPr>
        <w:t>ZombieTypeList</w:t>
      </w:r>
    </w:p>
    <w:p w14:paraId="2CCB6356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@model 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IEnumerable</w:t>
      </w: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&lt;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ZombieType</w:t>
      </w: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&gt;</w:t>
      </w:r>
    </w:p>
    <w:p w14:paraId="11AEB32F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1CDCD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4C517BAC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="row pt-4"&gt;</w:t>
      </w:r>
    </w:p>
    <w:p w14:paraId="6D0265A6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="col-10"&gt;</w:t>
      </w:r>
    </w:p>
    <w:p w14:paraId="10028E4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="text-primary"&gt;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Zombie Type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D195F7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F0C680E" w14:textId="5D4E7D21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……</w:t>
      </w:r>
    </w:p>
    <w:p w14:paraId="5A00C6C3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tbody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AD6135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@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A29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Model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1B0A4AF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{</w:t>
      </w:r>
    </w:p>
    <w:p w14:paraId="60AA8A57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98A115D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@item.TypeName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0C8C387" w14:textId="77777777" w:rsidR="000F34A1" w:rsidRPr="00D05EF2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618B4BA9" w14:textId="0101C200" w:rsidR="00B16402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rPr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="w-75 btn-group"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="group"&gt;</w:t>
      </w:r>
    </w:p>
    <w:p w14:paraId="540B0AEF" w14:textId="335EDBB6" w:rsidR="00B84308" w:rsidRDefault="00B84308" w:rsidP="00B84308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Testez la View </w:t>
      </w:r>
      <w:r>
        <w:rPr>
          <w:b/>
          <w:bCs/>
        </w:rPr>
        <w:t>Index</w:t>
      </w:r>
      <w:r w:rsidR="009B56FB">
        <w:rPr>
          <w:b/>
          <w:bCs/>
        </w:rPr>
        <w:t xml:space="preserve">, </w:t>
      </w:r>
      <w:r w:rsidR="009B56FB">
        <w:t>vous devriez avoir ceci :</w:t>
      </w:r>
    </w:p>
    <w:p w14:paraId="2CC77E5D" w14:textId="1E27AFE8" w:rsidR="009B56FB" w:rsidRPr="00D73934" w:rsidRDefault="00041C39" w:rsidP="009B56FB">
      <w:pPr>
        <w:spacing w:before="0" w:after="160" w:line="259" w:lineRule="auto"/>
      </w:pPr>
      <w:r>
        <w:rPr>
          <w:noProof/>
        </w:rPr>
        <w:drawing>
          <wp:inline distT="0" distB="0" distL="0" distR="0" wp14:anchorId="73941146" wp14:editId="2E9375B4">
            <wp:extent cx="6404610" cy="1922145"/>
            <wp:effectExtent l="0" t="0" r="0" b="1905"/>
            <wp:docPr id="12" name="Image 12" descr="Une image contenant texte, Police, conceptio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Police, conception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C0E1" w14:textId="400DCBD5" w:rsidR="004A03D9" w:rsidRPr="000C4172" w:rsidRDefault="00755A64" w:rsidP="004A03D9">
      <w:pPr>
        <w:pStyle w:val="Titre2"/>
      </w:pPr>
      <w:r>
        <w:lastRenderedPageBreak/>
        <w:t>View affichant le type de zombie et la liste des zombies assocés</w:t>
      </w:r>
    </w:p>
    <w:p w14:paraId="2CD31DCF" w14:textId="77777777" w:rsid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Ouvrez le ZombieTypeController</w:t>
      </w:r>
    </w:p>
    <w:p w14:paraId="2F0A8885" w14:textId="77777777" w:rsidR="005034F0" w:rsidRP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action GET pour </w:t>
      </w:r>
      <w:r>
        <w:rPr>
          <w:b/>
          <w:bCs/>
        </w:rPr>
        <w:t>Details</w:t>
      </w:r>
    </w:p>
    <w:p w14:paraId="56613D24" w14:textId="77777777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Details()</w:t>
      </w:r>
    </w:p>
    <w:p w14:paraId="6B736B49" w14:textId="60AEEE2D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5E7CE39" w14:textId="256741CB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</w:t>
      </w: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F1C39EF" w14:textId="3D5B7F29" w:rsidR="005034F0" w:rsidRPr="00B77E23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35317956" w14:textId="1F9BA61F" w:rsidR="000F68B8" w:rsidRDefault="00E527B2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Générez la View</w:t>
      </w:r>
      <w:r w:rsidR="000F68B8">
        <w:t xml:space="preserve"> </w:t>
      </w:r>
      <w:r w:rsidR="000F68B8">
        <w:rPr>
          <w:b/>
          <w:bCs/>
        </w:rPr>
        <w:t>Details</w:t>
      </w:r>
      <w:r w:rsidR="00A07E5F">
        <w:rPr>
          <w:b/>
          <w:bCs/>
        </w:rPr>
        <w:t xml:space="preserve">, </w:t>
      </w:r>
      <w:r w:rsidR="00A07E5F">
        <w:t xml:space="preserve">remplacez le contenu par </w:t>
      </w:r>
      <w:r w:rsidR="00764A1A">
        <w:t>le départ suivant :</w:t>
      </w:r>
    </w:p>
    <w:p w14:paraId="5119C003" w14:textId="059BEFA7" w:rsidR="005D1A3E" w:rsidRPr="000F68B8" w:rsidRDefault="005D1A3E" w:rsidP="005D1A3E">
      <w:pPr>
        <w:pStyle w:val="Paragraphedeliste"/>
        <w:numPr>
          <w:ilvl w:val="1"/>
          <w:numId w:val="27"/>
        </w:numPr>
        <w:spacing w:before="0" w:after="160" w:line="259" w:lineRule="auto"/>
      </w:pPr>
      <w:r>
        <w:t xml:space="preserve">Note : Pas besoin de </w:t>
      </w:r>
      <w:r w:rsidR="00CE2E5B">
        <w:t xml:space="preserve">rien </w:t>
      </w:r>
      <w:r>
        <w:t xml:space="preserve">changer à cette vue pour le moment, </w:t>
      </w:r>
      <w:r w:rsidR="00CE2E5B">
        <w:t>vous allez utiliser un ViewModel un peu plus tard pour afficher les bonnes valeurs.</w:t>
      </w:r>
    </w:p>
    <w:p w14:paraId="273579B4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498AAC95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BA0D3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25B08C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2A1EF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Type: </w:t>
      </w:r>
      <w:r w:rsidRPr="005D1A3E">
        <w:rPr>
          <w:rFonts w:ascii="Cascadia Mono" w:hAnsi="Cascadia Mono" w:cs="Cascadia Mono"/>
          <w:color w:val="000000"/>
          <w:sz w:val="19"/>
          <w:szCs w:val="19"/>
          <w:lang w:val="en-US"/>
        </w:rPr>
        <w:t>NOM DU ZOMBIETYPE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3B14B5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63727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86D9FB8" w14:textId="77777777" w:rsidR="00001AE1" w:rsidRDefault="00001AE1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001AE1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 POUR CHAQUE ZOMBIE:</w:t>
      </w: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15048EA0" w14:textId="643460AC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6AE03E2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37BC660F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="card-title"&gt;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A3E">
        <w:rPr>
          <w:rFonts w:ascii="Cascadia Mono" w:hAnsi="Cascadia Mono" w:cs="Cascadia Mono"/>
          <w:color w:val="000000"/>
          <w:sz w:val="19"/>
          <w:szCs w:val="19"/>
        </w:rPr>
        <w:t>NOM DU ZOMBIE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420D8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A3E">
        <w:rPr>
          <w:rFonts w:ascii="Cascadia Mono" w:hAnsi="Cascadia Mono" w:cs="Cascadia Mono"/>
          <w:color w:val="000000"/>
          <w:sz w:val="19"/>
          <w:szCs w:val="19"/>
        </w:rPr>
        <w:t>POINT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8CDEA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47756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EDE9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75ECE62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B2032A3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35110" w14:textId="3FC8D79A" w:rsidR="000F55FC" w:rsidRPr="000F55FC" w:rsidRDefault="00A07E5F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A07E5F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SI AUCUN ZOMBIE ASSOCIÉ</w:t>
      </w: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6A898EF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A3F078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</w:p>
    <w:p w14:paraId="1F119A4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1590292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C44DE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66B23E3" w14:textId="5BEDF0A9" w:rsidR="000F68B8" w:rsidRPr="000F68B8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89FB3" w14:textId="355A61A4" w:rsidR="009B56FB" w:rsidRPr="00B16402" w:rsidRDefault="00612B8C" w:rsidP="009B56F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Ajoutez </w:t>
      </w:r>
      <w:r w:rsidR="009B56FB">
        <w:t xml:space="preserve">le code nécessaire dans la view </w:t>
      </w:r>
      <w:r w:rsidR="009B56FB">
        <w:rPr>
          <w:b/>
          <w:bCs/>
        </w:rPr>
        <w:t>Index</w:t>
      </w:r>
      <w:r w:rsidR="009B56FB">
        <w:t xml:space="preserve"> afin que la View </w:t>
      </w:r>
      <w:r w:rsidR="009B56FB">
        <w:rPr>
          <w:b/>
          <w:bCs/>
        </w:rPr>
        <w:t xml:space="preserve">Détails </w:t>
      </w:r>
      <w:r w:rsidR="009B56FB">
        <w:t>s’affiche en cliquant sur un ZombieType</w:t>
      </w:r>
      <w:r w:rsidR="00073479">
        <w:t xml:space="preserve"> </w:t>
      </w:r>
      <w:r w:rsidR="009B56FB">
        <w:t>Name (même si la vue est très statique pour l’instant)</w:t>
      </w:r>
      <w:r w:rsidR="00556254">
        <w:t>. Puisque la View doit afficher un ZombieType en particulier, le Id du ZombieType doit être envoyé à l’action du Controller</w:t>
      </w:r>
    </w:p>
    <w:p w14:paraId="65D355DD" w14:textId="118449FC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>@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Model)</w:t>
      </w:r>
    </w:p>
    <w:p w14:paraId="7791F631" w14:textId="45F099EC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59EC01F" w14:textId="2C12D566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63D24BA" w14:textId="18D0C8AF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B56FB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</w:p>
    <w:p w14:paraId="12B6C7A5" w14:textId="72C1B3DB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btn-info"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="Details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595064"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asp-route-id="@item.Id" 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915B0C7" w14:textId="77777777" w:rsidR="009B56FB" w:rsidRPr="00652DB1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652DB1">
        <w:rPr>
          <w:rFonts w:ascii="Cascadia Mono" w:hAnsi="Cascadia Mono" w:cs="Cascadia Mono"/>
          <w:color w:val="000000"/>
          <w:sz w:val="19"/>
          <w:szCs w:val="19"/>
        </w:rPr>
        <w:t>@item.TypeName</w:t>
      </w:r>
    </w:p>
    <w:p w14:paraId="202B7FBD" w14:textId="2DC37774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</w:rPr>
        <w:t>a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3FD0270A" w14:textId="53ECEAA2" w:rsid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013D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13D63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67902" w14:textId="77777777" w:rsidR="009B56FB" w:rsidRDefault="009B56FB" w:rsidP="009B56FB">
      <w:pPr>
        <w:pStyle w:val="Paragraphedeliste"/>
        <w:numPr>
          <w:ilvl w:val="0"/>
          <w:numId w:val="24"/>
        </w:numPr>
      </w:pPr>
      <w:r>
        <w:t>Testez, vous devriez avoir ceci :</w:t>
      </w:r>
    </w:p>
    <w:p w14:paraId="6F0D1B6A" w14:textId="77777777" w:rsidR="009B56FB" w:rsidRPr="00B84308" w:rsidRDefault="009B56FB" w:rsidP="009B56FB">
      <w:pPr>
        <w:jc w:val="center"/>
      </w:pPr>
      <w:r>
        <w:rPr>
          <w:noProof/>
        </w:rPr>
        <w:lastRenderedPageBreak/>
        <w:drawing>
          <wp:inline distT="0" distB="0" distL="0" distR="0" wp14:anchorId="64E19B9B" wp14:editId="3E1B6AF1">
            <wp:extent cx="4054815" cy="1245873"/>
            <wp:effectExtent l="0" t="0" r="3175" b="0"/>
            <wp:docPr id="11" name="Image 1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Polic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920" cy="12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9623" w14:textId="399499B5" w:rsidR="009B56FB" w:rsidRDefault="00612B8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Puisque l’on a besoin d’informations provenant de plus d’un modèle,</w:t>
      </w:r>
      <w:r w:rsidR="00B324D9">
        <w:t xml:space="preserve"> il faut un </w:t>
      </w:r>
      <w:r w:rsidR="00B324D9" w:rsidRPr="00073479">
        <w:rPr>
          <w:b/>
          <w:bCs/>
        </w:rPr>
        <w:t>ViewModel</w:t>
      </w:r>
      <w:r w:rsidR="00B324D9">
        <w:t>.</w:t>
      </w:r>
    </w:p>
    <w:p w14:paraId="546B6F8C" w14:textId="00413861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 dossier </w:t>
      </w:r>
      <w:r>
        <w:rPr>
          <w:b/>
          <w:bCs/>
        </w:rPr>
        <w:t xml:space="preserve">ViewModels </w:t>
      </w:r>
      <w:r>
        <w:t>au projet</w:t>
      </w:r>
    </w:p>
    <w:p w14:paraId="38A338C8" w14:textId="297F3D9E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classe appelée </w:t>
      </w:r>
      <w:r>
        <w:rPr>
          <w:b/>
          <w:bCs/>
        </w:rPr>
        <w:t>ZombieTypeVM</w:t>
      </w:r>
      <w:r w:rsidR="004F1D61">
        <w:rPr>
          <w:b/>
          <w:bCs/>
        </w:rPr>
        <w:t xml:space="preserve"> </w:t>
      </w:r>
      <w:r w:rsidR="004F1D61">
        <w:t>pour concevoir un ViewModel qui présente un type de zombie et la liste des zombies de ce type.</w:t>
      </w:r>
    </w:p>
    <w:p w14:paraId="6B0A8515" w14:textId="7FCA7B52" w:rsidR="0057775F" w:rsidRPr="00D05EF2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0DA0732A" w14:textId="2DEE8439" w:rsidR="0057775F" w:rsidRPr="00D05EF2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6EC189" w14:textId="2816B9EE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bookmarkStart w:id="0" w:name="_Hlk136273056"/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7039636" w14:textId="2EB0B6E2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</w:t>
      </w:r>
      <w:r w:rsidR="00AC7665"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>ZombiesList</w:t>
      </w:r>
      <w:r w:rsidR="00AC7665"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  <w:bookmarkEnd w:id="0"/>
    </w:p>
    <w:p w14:paraId="69103FF4" w14:textId="349EA1D8" w:rsidR="004F1D61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777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3DAD3" w14:textId="753AE5E0" w:rsidR="000931B3" w:rsidRDefault="000931B3" w:rsidP="007A163B">
      <w:pPr>
        <w:ind w:left="360"/>
      </w:pPr>
      <w:r>
        <w:t>La View présente un ZombieType en particulier : ça prend donc le Id du zombieType afin de trouver le bon. Puis la liste des zombies qui ont ce ZombieType</w:t>
      </w:r>
      <w:r w:rsidR="00073479">
        <w:t xml:space="preserve"> </w:t>
      </w:r>
      <w:r>
        <w:t>I</w:t>
      </w:r>
      <w:r w:rsidR="00073479">
        <w:t>d</w:t>
      </w:r>
      <w:r>
        <w:t>.</w:t>
      </w:r>
    </w:p>
    <w:p w14:paraId="1F172EB4" w14:textId="30A0BF35" w:rsidR="00DD161B" w:rsidRDefault="00DD161B" w:rsidP="000F34A1">
      <w:pPr>
        <w:pStyle w:val="Paragraphedeliste"/>
        <w:numPr>
          <w:ilvl w:val="0"/>
          <w:numId w:val="27"/>
        </w:numPr>
      </w:pPr>
      <w:r>
        <w:t xml:space="preserve">Ajoutez dans l’action </w:t>
      </w:r>
      <w:r>
        <w:rPr>
          <w:b/>
          <w:bCs/>
        </w:rPr>
        <w:t xml:space="preserve">Details </w:t>
      </w:r>
      <w:r>
        <w:t>du controller ZombieType le code permettant d’envoyer le ViewModel avec les informations requises à la View.</w:t>
      </w:r>
      <w:r w:rsidR="007522F8">
        <w:t xml:space="preserve"> Il faut ressortir vos notions sur les ViewModels et Linq de 2W5!</w:t>
      </w:r>
    </w:p>
    <w:p w14:paraId="2F110A7B" w14:textId="0AC82C50" w:rsidR="00114ABC" w:rsidRPr="00114ABC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</w:t>
      </w: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id)</w:t>
      </w:r>
    </w:p>
    <w:p w14:paraId="3BCBDB03" w14:textId="2C3B6845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9DE320" w14:textId="37D544FC" w:rsidR="00114ABC" w:rsidRPr="00D05EF2" w:rsidRDefault="00073479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114ABC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ZombieTypeVM zombieTypeVM = </w:t>
      </w:r>
      <w:r w:rsidR="00114ABC"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114ABC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1EFEB8" w14:textId="024E9249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1EA63F" w14:textId="121060E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ZombieType =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4DC8AB7" w14:textId="0B7247A0" w:rsidR="00114ABC" w:rsidRPr="00114ABC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ZombiesList = _baseDonnees.Zombies.Where(z =&gt; z.ZombieTypeId == id).ToList()</w:t>
      </w:r>
    </w:p>
    <w:p w14:paraId="5BC2616D" w14:textId="348D4353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206F5C" w14:textId="7777777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2FA99" w14:textId="1E9DE41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zombieTypeVM.ZombieType = _baseDonnees.ZombieTypes.FirstOrDefault(zt =&gt; zt.Id == id);</w:t>
      </w:r>
    </w:p>
    <w:p w14:paraId="020478FB" w14:textId="7376F7E4" w:rsidR="00114ABC" w:rsidRPr="00114ABC" w:rsidRDefault="00073479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114ABC" w:rsidRPr="00114AB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114ABC" w:rsidRPr="00114ABC">
        <w:rPr>
          <w:rFonts w:ascii="Cascadia Mono" w:hAnsi="Cascadia Mono" w:cs="Cascadia Mono"/>
          <w:color w:val="000000"/>
          <w:sz w:val="19"/>
          <w:szCs w:val="19"/>
        </w:rPr>
        <w:t xml:space="preserve"> View(zombieTypeVM);</w:t>
      </w:r>
    </w:p>
    <w:p w14:paraId="0F064944" w14:textId="20940641" w:rsidR="00DD161B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/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E9AD7" w14:textId="77777777" w:rsidR="00A37C30" w:rsidRDefault="00A37C30" w:rsidP="000F34A1">
      <w:pPr>
        <w:pStyle w:val="Paragraphedeliste"/>
        <w:numPr>
          <w:ilvl w:val="0"/>
          <w:numId w:val="27"/>
        </w:numPr>
      </w:pPr>
      <w:r>
        <w:t>Ajoutez un Point d’arrêt au début de la méthode et testez-là</w:t>
      </w:r>
    </w:p>
    <w:p w14:paraId="4A956F6A" w14:textId="3A3275AE" w:rsidR="00B92A69" w:rsidRDefault="004E3662" w:rsidP="000F34A1">
      <w:pPr>
        <w:pStyle w:val="Paragraphedeliste"/>
        <w:numPr>
          <w:ilvl w:val="0"/>
          <w:numId w:val="27"/>
        </w:numPr>
      </w:pPr>
      <w:r>
        <w:t>Modifiez la</w:t>
      </w:r>
      <w:r w:rsidR="00A57C8D">
        <w:t xml:space="preserve"> vue </w:t>
      </w:r>
      <w:r w:rsidR="00A57C8D" w:rsidRPr="00DD161B">
        <w:rPr>
          <w:b/>
          <w:bCs/>
        </w:rPr>
        <w:t>Details</w:t>
      </w:r>
      <w:r w:rsidR="00A57C8D">
        <w:t xml:space="preserve"> </w:t>
      </w:r>
      <w:r w:rsidR="00DD161B">
        <w:t>afin qu’elle utilise les données du ViewModel</w:t>
      </w:r>
      <w:r w:rsidR="00B92A69">
        <w:t xml:space="preserve"> </w:t>
      </w:r>
      <w:r w:rsidR="00DD161B" w:rsidRPr="00073479">
        <w:rPr>
          <w:rFonts w:ascii="Cascadia Mono" w:hAnsi="Cascadia Mono" w:cs="Cascadia Mono"/>
          <w:b/>
          <w:bCs/>
          <w:sz w:val="19"/>
          <w:szCs w:val="19"/>
        </w:rPr>
        <w:t>ZombieTypeVM</w:t>
      </w:r>
    </w:p>
    <w:p w14:paraId="69E51015" w14:textId="2F6C2C9C" w:rsidR="00B92A69" w:rsidRDefault="000F5204" w:rsidP="000F34A1">
      <w:pPr>
        <w:pStyle w:val="Paragraphedeliste"/>
        <w:numPr>
          <w:ilvl w:val="0"/>
          <w:numId w:val="27"/>
        </w:numPr>
      </w:pPr>
      <w:r>
        <w:t>Au début de la View, ajoutez le modèle</w:t>
      </w:r>
    </w:p>
    <w:p w14:paraId="1BDD7405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@model ZombieParty.ViewModels.</w:t>
      </w:r>
      <w:r w:rsidRPr="00D05EF2">
        <w:rPr>
          <w:rFonts w:ascii="Cascadia Mono" w:hAnsi="Cascadia Mono" w:cs="Cascadia Mono"/>
          <w:color w:val="2B91AF"/>
          <w:sz w:val="19"/>
          <w:szCs w:val="19"/>
          <w:highlight w:val="green"/>
          <w:lang w:val="en-US"/>
        </w:rPr>
        <w:t>ZombieTypeVM</w:t>
      </w:r>
    </w:p>
    <w:p w14:paraId="19B8AA07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5C5F8996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473BA" w14:textId="582E1E6D" w:rsidR="00122454" w:rsidRPr="00B77E23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4147301" w14:textId="2F89F364" w:rsidR="0057775F" w:rsidRDefault="00022377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 éviter d’avoir à écrire le nom du projet</w:t>
      </w:r>
      <w:r w:rsidR="00647ADB">
        <w:t xml:space="preserve"> et le dossier</w:t>
      </w:r>
      <w:r>
        <w:t xml:space="preserve">, </w:t>
      </w:r>
      <w:r w:rsidRPr="00EE02BC">
        <w:rPr>
          <w:b/>
          <w:bCs/>
        </w:rPr>
        <w:t>ZombieParty</w:t>
      </w:r>
      <w:r w:rsidR="00647ADB" w:rsidRPr="00EE02BC">
        <w:rPr>
          <w:b/>
          <w:bCs/>
        </w:rPr>
        <w:t>.ViewModels</w:t>
      </w:r>
      <w:r w:rsidR="00647ADB">
        <w:t>, dans chaque View?</w:t>
      </w:r>
    </w:p>
    <w:p w14:paraId="1F29A378" w14:textId="5CC46D1E" w:rsidR="004E6C15" w:rsidRPr="00EE02BC" w:rsidRDefault="004E6C15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Modifiez le </w:t>
      </w:r>
      <w:r w:rsidRPr="004E6C15">
        <w:t>_</w:t>
      </w:r>
      <w:r w:rsidRPr="00EE02BC">
        <w:rPr>
          <w:b/>
          <w:bCs/>
        </w:rPr>
        <w:t>ViewImports</w:t>
      </w:r>
      <w:r w:rsidR="009B01EA">
        <w:t xml:space="preserve"> afin d’ajouter le </w:t>
      </w:r>
      <w:r w:rsidR="009B01EA" w:rsidRPr="00EE02BC">
        <w:rPr>
          <w:b/>
          <w:bCs/>
        </w:rPr>
        <w:t>using</w:t>
      </w:r>
    </w:p>
    <w:p w14:paraId="20B61072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ZombieParty</w:t>
      </w:r>
    </w:p>
    <w:p w14:paraId="03A1A1BC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ZombieParty.Models</w:t>
      </w:r>
    </w:p>
    <w:p w14:paraId="6AC6653D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ZombieParty.ViewModels</w:t>
      </w:r>
    </w:p>
    <w:p w14:paraId="7F9858C0" w14:textId="5826BAFD" w:rsid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EE02BC"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 w:rsidRPr="00EE02BC"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1B82DD2E" w14:textId="24D5ED20" w:rsidR="00EE02BC" w:rsidRDefault="00EE02BC" w:rsidP="00EE02BC">
      <w:pPr>
        <w:pStyle w:val="Paragraphedeliste"/>
        <w:numPr>
          <w:ilvl w:val="0"/>
          <w:numId w:val="27"/>
        </w:numPr>
      </w:pPr>
      <w:r>
        <w:lastRenderedPageBreak/>
        <w:t>Au début de la View, modifiez l’appel du modèle</w:t>
      </w:r>
      <w:r w:rsidR="00565AEE">
        <w:t xml:space="preserve"> en enlevant la partie non nécessaire</w:t>
      </w:r>
    </w:p>
    <w:p w14:paraId="357DD616" w14:textId="77777777" w:rsidR="009B1CEA" w:rsidRPr="00D05EF2" w:rsidRDefault="009B1CEA" w:rsidP="009B1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>ZombieParty.ViewModels.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74209ACE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@{</w:t>
      </w:r>
    </w:p>
    <w:p w14:paraId="21DFC115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ViewData[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"Title"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"Details"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FFEFA01" w14:textId="77777777" w:rsidR="00EE02BC" w:rsidRPr="00B77E23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3963C18A" w14:textId="3C9473CB" w:rsidR="00565AEE" w:rsidRDefault="00322A1C" w:rsidP="00565AEE">
      <w:pPr>
        <w:pStyle w:val="Paragraphedeliste"/>
        <w:numPr>
          <w:ilvl w:val="0"/>
          <w:numId w:val="27"/>
        </w:numPr>
      </w:pPr>
      <w:r>
        <w:t>Complétez la View afin de présenter les informations souhaitées : Le nom du type et la liste des zombies de ce type.</w:t>
      </w:r>
    </w:p>
    <w:p w14:paraId="1FADC125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Type: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@Model.ZombieType.TypeName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D76163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CBFEE9A" w14:textId="76BD238C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A316967" w14:textId="0BBECA0F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="001F7A73" w:rsidRPr="001F7A7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4A57DFE" w14:textId="1B003E71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F7A73" w:rsidRP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foreach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item 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Model.ZombiesList)</w:t>
      </w:r>
    </w:p>
    <w:p w14:paraId="6BDF5090" w14:textId="77777777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{</w:t>
      </w:r>
    </w:p>
    <w:p w14:paraId="7122959A" w14:textId="7F9C810E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56D2275C" w14:textId="76E5620F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573CDC59" w14:textId="633C4705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="card-title"&gt;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@item.Name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DE19B3" w14:textId="77777777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@item.Point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8CB9EC" w14:textId="74ABDEB2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C58108" w14:textId="4FE66AD2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C33F72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}</w:t>
      </w:r>
    </w:p>
    <w:p w14:paraId="0865B9D5" w14:textId="003A3CDC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96C372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1F7A73">
        <w:rPr>
          <w:rFonts w:ascii="Cascadia Mono" w:hAnsi="Cascadia Mono" w:cs="Cascadia Mono"/>
          <w:color w:val="006400"/>
          <w:sz w:val="19"/>
          <w:szCs w:val="19"/>
        </w:rPr>
        <w:t xml:space="preserve"> SI AUCUN ZOMBIE ASSOCIÉ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4FD4C68D" w14:textId="553D6198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if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(Model.ZombiesList.Count == 0){</w:t>
      </w:r>
    </w:p>
    <w:p w14:paraId="30D1FCC5" w14:textId="5D4D4A29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DADA7A" w14:textId="4FDFAB1B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}</w:t>
      </w:r>
    </w:p>
    <w:p w14:paraId="20FC23AF" w14:textId="60DDD20F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F1AE3F" w14:textId="18E894D6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D971C44" w14:textId="69B65DCF" w:rsidR="00322A1C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D487CF" w14:textId="1D973273" w:rsidR="00322A1C" w:rsidRDefault="00FC7370" w:rsidP="008B766C">
      <w:pPr>
        <w:pStyle w:val="Paragraphedeliste"/>
        <w:numPr>
          <w:ilvl w:val="0"/>
          <w:numId w:val="27"/>
        </w:numPr>
      </w:pPr>
      <w:r>
        <w:t>Ajoutez un type de zombie</w:t>
      </w:r>
      <w:r w:rsidR="008B766C">
        <w:t xml:space="preserve"> (qui n’aura pas de zombies associés)</w:t>
      </w:r>
    </w:p>
    <w:p w14:paraId="1D3CE687" w14:textId="1DC389A8" w:rsidR="008B766C" w:rsidRDefault="008B766C" w:rsidP="008B766C">
      <w:pPr>
        <w:pStyle w:val="Paragraphedeliste"/>
        <w:numPr>
          <w:ilvl w:val="0"/>
          <w:numId w:val="27"/>
        </w:numPr>
      </w:pPr>
      <w:r>
        <w:t xml:space="preserve">Testez la </w:t>
      </w:r>
      <w:r w:rsidR="00346BE1">
        <w:t>View</w:t>
      </w:r>
    </w:p>
    <w:p w14:paraId="1FFA3862" w14:textId="77777777" w:rsidR="00346BE1" w:rsidRPr="007F0702" w:rsidRDefault="00346BE1" w:rsidP="00346BE1">
      <w:pPr>
        <w:pStyle w:val="Titre2"/>
        <w:rPr>
          <w:highlight w:val="lightGray"/>
        </w:rPr>
      </w:pPr>
      <w:r w:rsidRPr="007F0702">
        <w:rPr>
          <w:highlight w:val="lightGray"/>
        </w:rPr>
        <w:t xml:space="preserve">Commentaires et validation (Commit) des changements dans le code </w:t>
      </w:r>
    </w:p>
    <w:p w14:paraId="5D51D7E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Dans Gitkraken, assurez-vous d'être dans le bon dossier/repo et sur la bonne branche</w:t>
      </w:r>
    </w:p>
    <w:p w14:paraId="27D56E26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View changes</w:t>
      </w:r>
    </w:p>
    <w:p w14:paraId="41EF737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Validez les modifications: cliquez sur </w:t>
      </w:r>
      <w:r w:rsidRPr="007F0702">
        <w:rPr>
          <w:b/>
          <w:bCs/>
          <w:highlight w:val="lightGray"/>
        </w:rPr>
        <w:t>Stage all changes</w:t>
      </w:r>
    </w:p>
    <w:p w14:paraId="1A2E210F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Commentez en respectant les standards proposés (vous serez noté là-dessus):</w:t>
      </w:r>
    </w:p>
    <w:p w14:paraId="76B6FB16" w14:textId="06279715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  <w:lang w:val="en-US"/>
        </w:rPr>
      </w:pPr>
      <w:r w:rsidRPr="007F0702">
        <w:rPr>
          <w:b/>
          <w:bCs/>
          <w:highlight w:val="lightGray"/>
          <w:lang w:val="en-US"/>
        </w:rPr>
        <w:t>Summary</w:t>
      </w:r>
      <w:r w:rsidRPr="007F0702">
        <w:rPr>
          <w:highlight w:val="lightGray"/>
          <w:lang w:val="en-US"/>
        </w:rPr>
        <w:t xml:space="preserve">: FCT </w:t>
      </w:r>
      <w:r w:rsidR="00592634">
        <w:rPr>
          <w:highlight w:val="lightGray"/>
          <w:lang w:val="en-US"/>
        </w:rPr>
        <w:t xml:space="preserve">Création </w:t>
      </w:r>
      <w:r w:rsidR="00114162">
        <w:rPr>
          <w:highlight w:val="lightGray"/>
          <w:lang w:val="en-US"/>
        </w:rPr>
        <w:t>View ZombieType Details</w:t>
      </w:r>
    </w:p>
    <w:p w14:paraId="64CB757F" w14:textId="42743759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b/>
          <w:bCs/>
          <w:highlight w:val="lightGray"/>
        </w:rPr>
        <w:t>Description</w:t>
      </w:r>
      <w:r w:rsidRPr="007F0702">
        <w:rPr>
          <w:highlight w:val="lightGray"/>
        </w:rPr>
        <w:t xml:space="preserve">: </w:t>
      </w:r>
      <w:r w:rsidR="00114162">
        <w:rPr>
          <w:highlight w:val="lightGray"/>
        </w:rPr>
        <w:t>Ajout de la view Details</w:t>
      </w:r>
      <w:r w:rsidRPr="007F0702">
        <w:rPr>
          <w:highlight w:val="lightGray"/>
        </w:rPr>
        <w:t xml:space="preserve"> </w:t>
      </w:r>
      <w:r w:rsidR="00D7602A">
        <w:rPr>
          <w:highlight w:val="lightGray"/>
        </w:rPr>
        <w:t>affichant le</w:t>
      </w:r>
      <w:r w:rsidRPr="007F0702">
        <w:rPr>
          <w:highlight w:val="lightGray"/>
        </w:rPr>
        <w:t xml:space="preserve"> ZombieType</w:t>
      </w:r>
      <w:r w:rsidR="00D7602A">
        <w:rPr>
          <w:highlight w:val="lightGray"/>
        </w:rPr>
        <w:t xml:space="preserve"> et la liste des zombies associés</w:t>
      </w:r>
      <w:r w:rsidRPr="007F0702">
        <w:rPr>
          <w:highlight w:val="lightGray"/>
        </w:rPr>
        <w:t>.</w:t>
      </w:r>
    </w:p>
    <w:p w14:paraId="6C6788BD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Commit</w:t>
      </w:r>
    </w:p>
    <w:p w14:paraId="66D6DA46" w14:textId="77777777" w:rsidR="00346BE1" w:rsidRDefault="00346BE1" w:rsidP="00346BE1"/>
    <w:p w14:paraId="0DD1BE28" w14:textId="77777777" w:rsidR="007F462F" w:rsidRDefault="007F462F">
      <w:pPr>
        <w:rPr>
          <w:caps/>
          <w:spacing w:val="15"/>
        </w:rPr>
      </w:pPr>
      <w:r>
        <w:br w:type="page"/>
      </w:r>
    </w:p>
    <w:p w14:paraId="09335FC6" w14:textId="62CA815D" w:rsidR="0083527E" w:rsidRPr="000C4172" w:rsidRDefault="0083527E" w:rsidP="0083527E">
      <w:pPr>
        <w:pStyle w:val="Titre2"/>
      </w:pPr>
      <w:r>
        <w:lastRenderedPageBreak/>
        <w:t>Ajouter le nombre de zombies dans la View Details</w:t>
      </w:r>
    </w:p>
    <w:p w14:paraId="12EDF631" w14:textId="63398EEE" w:rsidR="0083527E" w:rsidRDefault="0035758F" w:rsidP="0035758F">
      <w:pPr>
        <w:spacing w:before="0" w:after="160" w:line="259" w:lineRule="auto"/>
        <w:ind w:left="360"/>
      </w:pPr>
      <w:r>
        <w:t xml:space="preserve">Que devez-vous modifier afin de présenter le nombre de zombies </w:t>
      </w:r>
      <w:r w:rsidR="007358AA">
        <w:t>et la moyenne des points de la liste de zombies pour chaque ZombieType?</w:t>
      </w:r>
    </w:p>
    <w:p w14:paraId="4E0A5F4F" w14:textId="3F51C735" w:rsidR="0083527E" w:rsidRPr="005034F0" w:rsidRDefault="00DD4AD1" w:rsidP="0083527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Modifiez le ViewModel</w:t>
      </w:r>
      <w:r w:rsidR="00A175E1">
        <w:t xml:space="preserve"> </w:t>
      </w:r>
      <w:r w:rsidR="00A175E1" w:rsidRPr="00A175E1">
        <w:rPr>
          <w:b/>
          <w:bCs/>
        </w:rPr>
        <w:t>ZombieTypeVM</w:t>
      </w:r>
    </w:p>
    <w:p w14:paraId="7618F967" w14:textId="528C7E60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2B91AF"/>
          <w:sz w:val="19"/>
          <w:szCs w:val="19"/>
        </w:rPr>
        <w:t>ZombieTypeVM</w:t>
      </w:r>
    </w:p>
    <w:p w14:paraId="3724E811" w14:textId="116E9A5C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7B390" w14:textId="24F7EF99" w:rsidR="00567155" w:rsidRPr="00567155" w:rsidRDefault="007F462F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CE0578E" w14:textId="6A5BF592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ZombiesList {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58BBDED" w14:textId="7FEF661B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ZombiesCount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7D01F0AE" w14:textId="47C370FD" w:rsidR="00567155" w:rsidRPr="00567155" w:rsidRDefault="00567155" w:rsidP="007F4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double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PointsAverage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48C6AEF9" w14:textId="6D831431" w:rsidR="0083527E" w:rsidRDefault="00567155" w:rsidP="007F4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/>
        <w:ind w:left="360"/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D9914" w14:textId="446DC599" w:rsidR="00A175E1" w:rsidRDefault="00D80FAB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Modifiez l’action </w:t>
      </w:r>
      <w:r w:rsidRPr="00567155">
        <w:t xml:space="preserve">Details </w:t>
      </w:r>
      <w:r>
        <w:t>du controller</w:t>
      </w:r>
    </w:p>
    <w:p w14:paraId="228138E9" w14:textId="61929CDB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7109C0" w14:textId="2159F4F1" w:rsidR="00782FC7" w:rsidRPr="00B77E23" w:rsidRDefault="007F462F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82FC7"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ZombieType = </w:t>
      </w:r>
      <w:r w:rsidR="00782FC7"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782FC7"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(),</w:t>
      </w:r>
    </w:p>
    <w:p w14:paraId="558FF30D" w14:textId="5238DA7D" w:rsidR="00782FC7" w:rsidRPr="007D7E9E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ZombiesList = </w:t>
      </w:r>
      <w:r w:rsidRPr="00782FC7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_baseDonnees.Zombies.Where(z =&gt; z.ZombieTypeId == id)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.ToList()</w:t>
      </w:r>
      <w:r w:rsidRPr="007D7E9E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,</w:t>
      </w:r>
    </w:p>
    <w:p w14:paraId="0E6C0D92" w14:textId="721C50EC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ZombiesCount = _baseDonnees.Zombies.Count(),</w:t>
      </w:r>
    </w:p>
    <w:p w14:paraId="62515754" w14:textId="4C37FAF4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PointsAverage = _baseDonnees.Zombies.Average(p =&gt; p.Point)</w:t>
      </w:r>
    </w:p>
    <w:p w14:paraId="659021AE" w14:textId="61B580E2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7A3EAD" w14:textId="77777777" w:rsidR="007D7E9E" w:rsidRPr="00567155" w:rsidRDefault="00D80FAB" w:rsidP="007D7E9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</w:t>
      </w:r>
      <w:r w:rsidR="00567155">
        <w:t xml:space="preserve">ez la View </w:t>
      </w:r>
      <w:r w:rsidR="00567155" w:rsidRPr="00567155">
        <w:t>Details</w:t>
      </w:r>
    </w:p>
    <w:p w14:paraId="71C35D9E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7D7E9E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6EEB7061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59432E5A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7D7E9E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7E9E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608F1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A1BBA6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8AEB1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lang w:val="en-CA"/>
        </w:rPr>
        <w:t>Type: @Model.ZombieType.TypeName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9428402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Nombre de zombies: @Model.ZombiesCount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47CF140C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Moyenne des points: @Model.PointsAverage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E40E999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B4E793C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2E476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D812C70" w14:textId="12D93287" w:rsidR="00D80FAB" w:rsidRDefault="007D7E9E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7D7E9E">
        <w:rPr>
          <w:highlight w:val="yellow"/>
        </w:rPr>
        <w:t>ATTENTION :</w:t>
      </w:r>
      <w:r>
        <w:t xml:space="preserve"> Mais ça n’affiche pas le bon nombre de zombies, ni la bonne moyenne d’ailleurs… Trouvez une façon de corriger le problème!</w:t>
      </w:r>
    </w:p>
    <w:p w14:paraId="1FB10E00" w14:textId="77777777" w:rsidR="00BE0EBB" w:rsidRPr="00C96BB5" w:rsidRDefault="00BE0EBB" w:rsidP="00BE0EBB">
      <w:pPr>
        <w:pStyle w:val="Titre2"/>
      </w:pPr>
      <w:r w:rsidRPr="00C96BB5">
        <w:t xml:space="preserve">Commentaires et validation (Commit) des changements dans le code </w:t>
      </w:r>
    </w:p>
    <w:p w14:paraId="6672DE3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Dans Gitkraken, assurez-vous d'être dans le bon dossier/repo et sur la bonne branche</w:t>
      </w:r>
    </w:p>
    <w:p w14:paraId="5FC45B2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View changes</w:t>
      </w:r>
    </w:p>
    <w:p w14:paraId="0AEA6361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Validez les modifications: cliquez sur </w:t>
      </w:r>
      <w:r w:rsidRPr="00C96BB5">
        <w:rPr>
          <w:b/>
          <w:bCs/>
        </w:rPr>
        <w:t>Stage all changes</w:t>
      </w:r>
    </w:p>
    <w:p w14:paraId="5CF3432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Commentez en respectant les standards proposés (vous serez noté là-dessus):</w:t>
      </w:r>
    </w:p>
    <w:p w14:paraId="7B63EA82" w14:textId="15D99D57" w:rsidR="00BE0EBB" w:rsidRPr="00DE28C7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DE28C7">
        <w:rPr>
          <w:b/>
          <w:bCs/>
        </w:rPr>
        <w:t>Summary</w:t>
      </w:r>
      <w:r w:rsidRPr="00DE28C7">
        <w:t xml:space="preserve">: FCT </w:t>
      </w:r>
      <w:r w:rsidR="00DE28C7" w:rsidRPr="00DE28C7">
        <w:t>View Details ZombieType Nombre Zombie et Moyen</w:t>
      </w:r>
      <w:r w:rsidR="00DE28C7">
        <w:t>ne Points</w:t>
      </w:r>
    </w:p>
    <w:p w14:paraId="43287809" w14:textId="18F50E5B" w:rsidR="00BE0EBB" w:rsidRPr="00C96BB5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C96BB5">
        <w:rPr>
          <w:b/>
          <w:bCs/>
        </w:rPr>
        <w:t>Description</w:t>
      </w:r>
      <w:r w:rsidRPr="00C96BB5">
        <w:t xml:space="preserve">: Ajout </w:t>
      </w:r>
      <w:r w:rsidR="00DE28C7">
        <w:t xml:space="preserve">du nombre de zombies et la moyenne des points pour </w:t>
      </w:r>
      <w:r w:rsidR="00737D73">
        <w:t>le Type de zombie dans la View Details.</w:t>
      </w:r>
      <w:r w:rsidRPr="00C96BB5">
        <w:t>.</w:t>
      </w:r>
    </w:p>
    <w:p w14:paraId="0291C00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Commit</w:t>
      </w:r>
    </w:p>
    <w:p w14:paraId="2C8055FC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"Poussez" (</w:t>
      </w:r>
      <w:r w:rsidRPr="00C96BB5">
        <w:rPr>
          <w:b/>
          <w:bCs/>
        </w:rPr>
        <w:t>Push)</w:t>
      </w:r>
      <w:r w:rsidRPr="00C96BB5">
        <w:t xml:space="preserve"> les modifications sur le repo en ligne (</w:t>
      </w:r>
      <w:r w:rsidRPr="00C96BB5">
        <w:rPr>
          <w:b/>
          <w:bCs/>
        </w:rPr>
        <w:t>Remote).</w:t>
      </w:r>
      <w:r w:rsidRPr="00C96BB5">
        <w:t xml:space="preserve"> Cliquez sur </w:t>
      </w:r>
      <w:r w:rsidRPr="00C96BB5">
        <w:rPr>
          <w:noProof/>
        </w:rPr>
        <w:drawing>
          <wp:inline distT="0" distB="0" distL="0" distR="0" wp14:anchorId="22095A3F" wp14:editId="5BD7DC35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A0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C’est la fin de la fonction Zombie</w:t>
      </w:r>
    </w:p>
    <w:p w14:paraId="19A9CC25" w14:textId="22B4C063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Merge la branche</w:t>
      </w:r>
      <w:r w:rsidRPr="00C96BB5">
        <w:rPr>
          <w:u w:val="single"/>
        </w:rPr>
        <w:t xml:space="preserve"> </w:t>
      </w:r>
      <w:r w:rsidR="00943C90">
        <w:rPr>
          <w:b/>
          <w:bCs/>
          <w:u w:val="single"/>
        </w:rPr>
        <w:t>FCT_ZombieType_VM_Annotations</w:t>
      </w:r>
      <w:r w:rsidRPr="00C96BB5">
        <w:rPr>
          <w:b/>
          <w:bCs/>
          <w:u w:val="single"/>
        </w:rPr>
        <w:t xml:space="preserve"> </w:t>
      </w:r>
      <w:r w:rsidRPr="00C96BB5">
        <w:t xml:space="preserve">dans la branche </w:t>
      </w:r>
      <w:r w:rsidRPr="00C96BB5">
        <w:rPr>
          <w:b/>
          <w:bCs/>
          <w:u w:val="single"/>
        </w:rPr>
        <w:t>Main.</w:t>
      </w:r>
    </w:p>
    <w:p w14:paraId="0691BA9F" w14:textId="77777777" w:rsidR="00BE0EBB" w:rsidRDefault="00BE0EBB">
      <w:pPr>
        <w:rPr>
          <w:caps/>
          <w:color w:val="FFFFFF" w:themeColor="background1"/>
          <w:spacing w:val="15"/>
          <w:sz w:val="22"/>
          <w:szCs w:val="22"/>
        </w:rPr>
      </w:pPr>
    </w:p>
    <w:p w14:paraId="1F60C88A" w14:textId="77777777" w:rsidR="007D7E9E" w:rsidRDefault="007D7E9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5D8038" w14:textId="657D9F9A" w:rsidR="00B71EA8" w:rsidRDefault="00B71EA8" w:rsidP="00B71EA8">
      <w:pPr>
        <w:pStyle w:val="Titre1"/>
      </w:pPr>
      <w:r>
        <w:lastRenderedPageBreak/>
        <w:t>Ajouter une armoirer</w:t>
      </w:r>
      <w:r w:rsidR="001B0254">
        <w:t>ie</w:t>
      </w:r>
    </w:p>
    <w:p w14:paraId="5CC3E631" w14:textId="77777777" w:rsidR="001B0254" w:rsidRPr="000C4172" w:rsidRDefault="001B0254" w:rsidP="001B0254">
      <w:pPr>
        <w:pStyle w:val="Titre2"/>
      </w:pPr>
      <w:r>
        <w:t>Création d’une branche pour la fonctionnalité</w:t>
      </w:r>
    </w:p>
    <w:p w14:paraId="6262BBF7" w14:textId="31FCB71A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FCT_Armo</w:t>
      </w:r>
      <w:r w:rsidR="006F2BCD">
        <w:rPr>
          <w:b/>
          <w:bCs/>
        </w:rPr>
        <w:t>ry</w:t>
      </w:r>
      <w:r>
        <w:rPr>
          <w:b/>
          <w:bCs/>
        </w:rPr>
        <w:t xml:space="preserve"> </w:t>
      </w:r>
    </w:p>
    <w:p w14:paraId="00D1EE97" w14:textId="77777777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10BAD400" w14:textId="77777777" w:rsidR="001B0254" w:rsidRDefault="001B0254" w:rsidP="001B0254"/>
    <w:p w14:paraId="6A63BFDE" w14:textId="502719C8" w:rsidR="001B0254" w:rsidRPr="000C4172" w:rsidRDefault="006F2BCD" w:rsidP="001B0254">
      <w:pPr>
        <w:pStyle w:val="Titre2"/>
      </w:pPr>
      <w:r>
        <w:t xml:space="preserve">Ajouter </w:t>
      </w:r>
      <w:r w:rsidR="00415C0D">
        <w:t>le menu</w:t>
      </w:r>
      <w:r w:rsidR="001B00D6">
        <w:t xml:space="preserve"> déroulant</w:t>
      </w:r>
    </w:p>
    <w:p w14:paraId="0FC49203" w14:textId="52574F58" w:rsidR="001B0254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Ouvrez le _Layout</w:t>
      </w:r>
    </w:p>
    <w:p w14:paraId="60DC6015" w14:textId="398E89E6" w:rsidR="001B00D6" w:rsidRPr="00486B07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Ajoutez le menu déroulant</w:t>
      </w:r>
      <w:r w:rsidR="006E2E70">
        <w:t xml:space="preserve"> </w:t>
      </w:r>
      <w:r w:rsidR="006E2E70">
        <w:rPr>
          <w:b/>
          <w:bCs/>
        </w:rPr>
        <w:t>Armory</w:t>
      </w:r>
      <w:r>
        <w:t xml:space="preserve"> et l’action </w:t>
      </w:r>
      <w:r w:rsidR="006E2E70">
        <w:rPr>
          <w:b/>
          <w:bCs/>
        </w:rPr>
        <w:t>Manage Weapons</w:t>
      </w:r>
    </w:p>
    <w:p w14:paraId="41BE5823" w14:textId="77777777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="nav-item dropdown"&gt;</w:t>
      </w:r>
    </w:p>
    <w:p w14:paraId="3E4815A6" w14:textId="6C3E705F" w:rsidR="00486B07" w:rsidRPr="00641291" w:rsidRDefault="00641291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486B07"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="nav-link text-dark dropdown-toggle"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id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="navbarDropdown"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role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="button"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data-bs-toggle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dropdown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aria-expanded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="false"&gt;</w:t>
      </w:r>
    </w:p>
    <w:p w14:paraId="6E736076" w14:textId="5F7432D1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641291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Armory</w:t>
      </w:r>
    </w:p>
    <w:p w14:paraId="5B4882EE" w14:textId="7DFB0FEF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US"/>
        </w:rPr>
        <w:t>a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&gt;</w:t>
      </w:r>
    </w:p>
    <w:p w14:paraId="07D3CC3E" w14:textId="063C2039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ul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="dropdown-menu"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aria-labelledby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="navbarDropdown"&gt;</w:t>
      </w:r>
    </w:p>
    <w:p w14:paraId="634F0997" w14:textId="23304B21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asp-controller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="Weapon"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="Index"&gt;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Manage weapons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</w:t>
      </w:r>
    </w:p>
    <w:p w14:paraId="6A2FBFFE" w14:textId="5EB2EC3F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</w:rPr>
        <w:t>ul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0FC5A1F" w14:textId="111E279F" w:rsid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9613ADE" w14:textId="77777777" w:rsidR="00486B07" w:rsidRDefault="00486B07" w:rsidP="00486B07">
      <w:pPr>
        <w:spacing w:before="0" w:after="160" w:line="259" w:lineRule="auto"/>
      </w:pPr>
    </w:p>
    <w:p w14:paraId="3CAF10D7" w14:textId="34F269F8" w:rsidR="00BD5F0B" w:rsidRPr="000C4172" w:rsidRDefault="00BD5F0B" w:rsidP="00BD5F0B">
      <w:pPr>
        <w:pStyle w:val="Titre2"/>
      </w:pPr>
      <w:r>
        <w:t>Ajouter la classe Weapon</w:t>
      </w:r>
    </w:p>
    <w:p w14:paraId="11997138" w14:textId="2B3AD572" w:rsidR="00641291" w:rsidRDefault="00BD5F0B" w:rsidP="00641291">
      <w:pPr>
        <w:pStyle w:val="Paragraphedeliste"/>
        <w:numPr>
          <w:ilvl w:val="0"/>
          <w:numId w:val="25"/>
        </w:numPr>
      </w:pPr>
      <w:r>
        <w:t xml:space="preserve">Ajoutez la classe </w:t>
      </w:r>
      <w:r w:rsidRPr="00BD5F0B">
        <w:rPr>
          <w:b/>
          <w:bCs/>
        </w:rPr>
        <w:t>Weapon</w:t>
      </w:r>
      <w:r>
        <w:t xml:space="preserve"> ci-dessous</w:t>
      </w:r>
      <w:r w:rsidR="00641291">
        <w:t>.</w:t>
      </w:r>
    </w:p>
    <w:p w14:paraId="46992C9D" w14:textId="77777777" w:rsidR="00641291" w:rsidRPr="00840A6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2B91AF"/>
          <w:sz w:val="19"/>
          <w:szCs w:val="19"/>
          <w:lang w:val="en-CA"/>
        </w:rPr>
        <w:t>Weapon</w:t>
      </w:r>
    </w:p>
    <w:p w14:paraId="7D515082" w14:textId="539B9058" w:rsidR="00641291" w:rsidRPr="00840A6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38A8463" w14:textId="4A8A3B2B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40598DD" w14:textId="4691C3C7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Description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5C63A64" w14:textId="6986158C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Force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6DC1800" w14:textId="12465F7C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Price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491BA73" w14:textId="3799573E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 CreatedDate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 = DateTime.Now;</w:t>
      </w:r>
    </w:p>
    <w:p w14:paraId="504BDA5E" w14:textId="6DB54B5F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Image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9052477" w14:textId="0D5A6E9E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5549451" w14:textId="293C0D97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QtyBought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231E43B" w14:textId="223A50BC" w:rsidR="0064129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01763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761A9" w14:textId="77777777" w:rsidR="00641291" w:rsidRDefault="00641291">
      <w:r>
        <w:br w:type="page"/>
      </w:r>
    </w:p>
    <w:p w14:paraId="1DB366DB" w14:textId="69E4FC13" w:rsidR="00840A61" w:rsidRDefault="00641291" w:rsidP="00840A61">
      <w:r>
        <w:lastRenderedPageBreak/>
        <w:t>Voici les contraintes pour propriétés de l</w:t>
      </w:r>
      <w:r w:rsidR="00840A61">
        <w:t xml:space="preserve">a classe Weapon: </w:t>
      </w:r>
    </w:p>
    <w:p w14:paraId="067D9FED" w14:textId="77777777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>Name (string, max 250, min 2, required)</w:t>
      </w:r>
    </w:p>
    <w:p w14:paraId="1C6CFBB3" w14:textId="77777777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>Description (string, max 2500, min 0, AllowEmpty</w:t>
      </w:r>
      <w:r>
        <w:rPr>
          <w:lang w:val="en-CA"/>
        </w:rPr>
        <w:t>, multiline</w:t>
      </w:r>
      <w:r w:rsidRPr="006C0CAB">
        <w:rPr>
          <w:lang w:val="en-CA"/>
        </w:rPr>
        <w:t>)</w:t>
      </w:r>
    </w:p>
    <w:p w14:paraId="1C00C923" w14:textId="62307A98" w:rsidR="00840A61" w:rsidRDefault="00CE2E5B" w:rsidP="00840A61">
      <w:pPr>
        <w:pStyle w:val="Paragraphedeliste"/>
        <w:numPr>
          <w:ilvl w:val="0"/>
          <w:numId w:val="36"/>
        </w:numPr>
      </w:pPr>
      <w:r>
        <w:t>Force</w:t>
      </w:r>
      <w:r w:rsidR="00840A61">
        <w:t xml:space="preserve"> (decimal, min 0)</w:t>
      </w:r>
    </w:p>
    <w:p w14:paraId="172BCEB2" w14:textId="390B0C0F" w:rsidR="00840A61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9760FE">
        <w:rPr>
          <w:lang w:val="en-CA"/>
        </w:rPr>
        <w:t>Price : decimal (min 0, max 100000</w:t>
      </w:r>
      <w:r w:rsidR="002D3865">
        <w:rPr>
          <w:lang w:val="en-CA"/>
        </w:rPr>
        <w:t>, Currency</w:t>
      </w:r>
      <w:r w:rsidRPr="009760FE">
        <w:rPr>
          <w:lang w:val="en-CA"/>
        </w:rPr>
        <w:t xml:space="preserve">) : </w:t>
      </w:r>
    </w:p>
    <w:p w14:paraId="55C7DB50" w14:textId="66DA2BF4" w:rsidR="002D3865" w:rsidRPr="009760FE" w:rsidRDefault="00840A61" w:rsidP="002D3865">
      <w:pPr>
        <w:pStyle w:val="Paragraphedeliste"/>
        <w:numPr>
          <w:ilvl w:val="1"/>
          <w:numId w:val="36"/>
        </w:numPr>
      </w:pPr>
      <w:r w:rsidRPr="00641291">
        <w:t xml:space="preserve">Message d’erreur doit être : The &lt;PRICE&gt; has to be between &lt;MINIMUM&gt; and &lt;MAXIMUM&gt; </w:t>
      </w:r>
      <w:r w:rsidR="00641291" w:rsidRPr="00641291">
        <w:t>(</w:t>
      </w:r>
      <w:r w:rsidRPr="009760FE">
        <w:t>Change</w:t>
      </w:r>
      <w:r w:rsidR="00641291">
        <w:t>z</w:t>
      </w:r>
      <w:r w:rsidRPr="009760FE">
        <w:t xml:space="preserve"> les </w:t>
      </w:r>
      <w:r w:rsidRPr="00641291">
        <w:rPr>
          <w:b/>
          <w:bCs/>
          <w:highlight w:val="yellow"/>
        </w:rPr>
        <w:t>&lt;lettres majuscules&gt;</w:t>
      </w:r>
      <w:r w:rsidRPr="009760FE">
        <w:t xml:space="preserve"> p</w:t>
      </w:r>
      <w:r>
        <w:t>ar les paramètres du message d’erreur</w:t>
      </w:r>
      <w:r w:rsidR="00641291">
        <w:t>)</w:t>
      </w:r>
    </w:p>
    <w:p w14:paraId="07D343BC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CreatedDate : DateTime</w:t>
      </w:r>
    </w:p>
    <w:p w14:paraId="261AA898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Image : ImageUrl</w:t>
      </w:r>
    </w:p>
    <w:p w14:paraId="67C28A43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 xml:space="preserve">Qty :int </w:t>
      </w:r>
    </w:p>
    <w:p w14:paraId="2D3F0B47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QtyBought :int</w:t>
      </w:r>
    </w:p>
    <w:p w14:paraId="70709BA7" w14:textId="77777777" w:rsidR="00641291" w:rsidRDefault="00840A61" w:rsidP="00641291">
      <w:pPr>
        <w:pStyle w:val="Paragraphedeliste"/>
        <w:numPr>
          <w:ilvl w:val="1"/>
          <w:numId w:val="36"/>
        </w:numPr>
      </w:pPr>
      <w:r>
        <w:t>Un Display name qui contient l’espace</w:t>
      </w:r>
    </w:p>
    <w:p w14:paraId="3156F509" w14:textId="77777777" w:rsidR="00641291" w:rsidRDefault="00641291" w:rsidP="00641291">
      <w:pPr>
        <w:pStyle w:val="Paragraphedeliste"/>
      </w:pPr>
    </w:p>
    <w:p w14:paraId="41F1219B" w14:textId="5ED2E3A2" w:rsidR="00641291" w:rsidRPr="002D3865" w:rsidRDefault="00641291" w:rsidP="00641291">
      <w:pPr>
        <w:pStyle w:val="Paragraphedeliste"/>
        <w:numPr>
          <w:ilvl w:val="0"/>
          <w:numId w:val="25"/>
        </w:numPr>
      </w:pPr>
      <w:r w:rsidRPr="002D3865">
        <w:t>Ajoutez les attributs appropriés</w:t>
      </w:r>
      <w:r w:rsidR="00F6208A">
        <w:t xml:space="preserve"> pour valider les champs</w:t>
      </w:r>
      <w:r w:rsidRPr="002D3865">
        <w:t xml:space="preserve"> :  </w:t>
      </w:r>
      <w:r w:rsidR="002D3865" w:rsidRPr="002D3865">
        <w:t>S</w:t>
      </w:r>
      <w:r w:rsidRPr="002D3865">
        <w:t>tring</w:t>
      </w:r>
      <w:r w:rsidR="002D3865" w:rsidRPr="002D3865">
        <w:t>L</w:t>
      </w:r>
      <w:r w:rsidRPr="002D3865">
        <w:t>ength</w:t>
      </w:r>
      <w:r w:rsidR="002D3865" w:rsidRPr="002D3865">
        <w:t xml:space="preserve">, </w:t>
      </w:r>
      <w:r w:rsidR="002D3865" w:rsidRPr="00F6208A">
        <w:t>Maxlength</w:t>
      </w:r>
      <w:r w:rsidRPr="002D3865">
        <w:t>, Range</w:t>
      </w:r>
    </w:p>
    <w:p w14:paraId="5AA317F7" w14:textId="77777777" w:rsidR="00641291" w:rsidRDefault="00641291" w:rsidP="00641291">
      <w:pPr>
        <w:pStyle w:val="Paragraphedeliste"/>
        <w:numPr>
          <w:ilvl w:val="0"/>
          <w:numId w:val="25"/>
        </w:numPr>
      </w:pPr>
      <w:r>
        <w:t xml:space="preserve">Mettez les Display Name sur (name, description et Image) pour avoir le préfixe Weapon’s </w:t>
      </w:r>
    </w:p>
    <w:p w14:paraId="3DDB44B5" w14:textId="77777777" w:rsidR="00641291" w:rsidRDefault="00641291" w:rsidP="00641291">
      <w:pPr>
        <w:pStyle w:val="Paragraphedeliste"/>
        <w:numPr>
          <w:ilvl w:val="1"/>
          <w:numId w:val="25"/>
        </w:numPr>
      </w:pPr>
      <w:r>
        <w:t xml:space="preserve">Ex. Weapon’s Name </w:t>
      </w:r>
    </w:p>
    <w:p w14:paraId="1FE7B5C3" w14:textId="77777777" w:rsidR="00641291" w:rsidRDefault="00641291" w:rsidP="00641291">
      <w:pPr>
        <w:pStyle w:val="Paragraphedeliste"/>
        <w:numPr>
          <w:ilvl w:val="0"/>
          <w:numId w:val="25"/>
        </w:numPr>
      </w:pPr>
      <w:r>
        <w:t xml:space="preserve">Mettez-les aussi sur les propriétés qui ont deux mots pour avoir l’espace. (ex. Qty Bought) </w:t>
      </w:r>
    </w:p>
    <w:p w14:paraId="5C8DC075" w14:textId="4CEDCF87" w:rsidR="005F4C6E" w:rsidRDefault="005F4C6E" w:rsidP="00641291">
      <w:pPr>
        <w:pStyle w:val="Paragraphedeliste"/>
        <w:numPr>
          <w:ilvl w:val="0"/>
          <w:numId w:val="25"/>
        </w:numPr>
      </w:pPr>
      <w:r>
        <w:t xml:space="preserve">Ajoutez une validation personnalisée à Weapon qui vérifie que la description est de plus de 3 mots (séparé par des espaces) s’il y en a une : </w:t>
      </w:r>
    </w:p>
    <w:p w14:paraId="59E07642" w14:textId="3BABA013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IEnumerable&lt;ValidationResult&gt; Validate(ValidationContext validationContext)</w:t>
      </w:r>
    </w:p>
    <w:p w14:paraId="1325AC3A" w14:textId="73912604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E90C707" w14:textId="02122A63" w:rsidR="00A374A3" w:rsidRPr="005C71DE" w:rsidRDefault="002D3865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A374A3"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="00A374A3"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= validationContext.ObjectInstance </w:t>
      </w:r>
      <w:r w:rsidR="00A374A3"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as</w:t>
      </w:r>
      <w:r w:rsidR="00A374A3"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Weapon;</w:t>
      </w:r>
    </w:p>
    <w:p w14:paraId="23302B17" w14:textId="74E61C1A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(item ==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09F1D924" w14:textId="714B6CEB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.IsNullOrWhiteSpace(item.Description))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E23EE01" w14:textId="5860345D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(item.Description.Split(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 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).Length &lt;= 3)</w:t>
      </w:r>
    </w:p>
    <w:p w14:paraId="636E717B" w14:textId="186CF4BA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2D386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ValidationResult(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 needs to have more than 3 words please."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[] { 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});</w:t>
      </w:r>
    </w:p>
    <w:p w14:paraId="439B1C0A" w14:textId="42921601" w:rsid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F8998" w14:textId="77777777" w:rsidR="00A374A3" w:rsidRDefault="00A374A3" w:rsidP="00A374A3">
      <w:pPr>
        <w:ind w:left="4253"/>
        <w:jc w:val="right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Notez que yield veut dire qu’il y a une énumération.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Au lieu d’envoyer la liste au complet, on le renvoie morceau par morceau.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br/>
        <w:t>y</w:t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ield break arrête l’énumération</w:t>
      </w:r>
    </w:p>
    <w:p w14:paraId="48CC90BE" w14:textId="288DEE6D" w:rsidR="00B77E23" w:rsidRPr="00B77E23" w:rsidRDefault="00B77E23" w:rsidP="00A374A3">
      <w:pPr>
        <w:pStyle w:val="Paragraphedeliste"/>
        <w:numPr>
          <w:ilvl w:val="0"/>
          <w:numId w:val="25"/>
        </w:numPr>
      </w:pPr>
      <w:r>
        <w:t xml:space="preserve">Une fois que vous avez ajoutez la méthode Validate à </w:t>
      </w:r>
      <w:bookmarkStart w:id="1" w:name="_Hlk136365074"/>
      <w:r>
        <w:t>la classe Weapon, il faut également que</w:t>
      </w:r>
      <w:bookmarkEnd w:id="1"/>
      <w:r>
        <w:t xml:space="preserve"> cette classe implémente l’interface</w:t>
      </w:r>
      <w:r>
        <w:t xml:space="preserve"> </w:t>
      </w:r>
      <w:r w:rsidRPr="00641291">
        <w:rPr>
          <w:rFonts w:ascii="Cascadia Mono" w:hAnsi="Cascadia Mono" w:cs="Cascadia Mono"/>
          <w:color w:val="000000"/>
          <w:sz w:val="19"/>
          <w:szCs w:val="19"/>
        </w:rPr>
        <w:t>IValidatableObject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E23">
        <w:rPr>
          <w:rFonts w:cs="Cascadia Mono"/>
          <w:color w:val="000000"/>
        </w:rPr>
        <w:t xml:space="preserve">pour que </w:t>
      </w:r>
      <w:r>
        <w:rPr>
          <w:rFonts w:cs="Cascadia Mono"/>
          <w:color w:val="000000"/>
        </w:rPr>
        <w:t>le framework</w:t>
      </w:r>
      <w:r w:rsidRPr="00B77E23">
        <w:rPr>
          <w:rFonts w:cs="Cascadia Mono"/>
          <w:color w:val="000000"/>
        </w:rPr>
        <w:t xml:space="preserve"> sache que Weapon doit être validé.</w:t>
      </w:r>
    </w:p>
    <w:p w14:paraId="0D9E5D85" w14:textId="5A3F487C" w:rsidR="00A374A3" w:rsidRDefault="00A374A3" w:rsidP="00A374A3">
      <w:pPr>
        <w:pStyle w:val="Paragraphedeliste"/>
        <w:numPr>
          <w:ilvl w:val="0"/>
          <w:numId w:val="25"/>
        </w:numPr>
      </w:pPr>
      <w:r>
        <w:t xml:space="preserve">Ajoutez le DataType </w:t>
      </w:r>
      <w:r w:rsidR="00F6208A">
        <w:t>D</w:t>
      </w:r>
      <w:r>
        <w:t>ate</w:t>
      </w:r>
      <w:r w:rsidR="00F6208A">
        <w:t>T</w:t>
      </w:r>
      <w:r>
        <w:t>ime, ImageUrl, Multiline</w:t>
      </w:r>
      <w:r w:rsidR="00F6208A">
        <w:t xml:space="preserve"> et Currency</w:t>
      </w:r>
      <w:r>
        <w:t xml:space="preserve"> pour les champs correspondants.   </w:t>
      </w:r>
    </w:p>
    <w:p w14:paraId="1361D2C5" w14:textId="77777777" w:rsidR="00D01790" w:rsidRDefault="00D01790">
      <w:pPr>
        <w:rPr>
          <w:caps/>
          <w:spacing w:val="15"/>
        </w:rPr>
      </w:pPr>
      <w:r>
        <w:br w:type="page"/>
      </w:r>
    </w:p>
    <w:p w14:paraId="2BF67C55" w14:textId="0F88EFBD" w:rsidR="008636BA" w:rsidRPr="000C4172" w:rsidRDefault="008636BA" w:rsidP="008636BA">
      <w:pPr>
        <w:pStyle w:val="Titre2"/>
      </w:pPr>
      <w:r>
        <w:lastRenderedPageBreak/>
        <w:t>Ajouter le controller Weapon</w:t>
      </w:r>
    </w:p>
    <w:p w14:paraId="2ADF9062" w14:textId="7910D00B" w:rsidR="00D01790" w:rsidRPr="00EA6DE2" w:rsidRDefault="00D01790" w:rsidP="00D01790">
      <w:pPr>
        <w:pStyle w:val="Paragraphedeliste"/>
        <w:numPr>
          <w:ilvl w:val="0"/>
          <w:numId w:val="37"/>
        </w:numPr>
      </w:pPr>
      <w:r>
        <w:t>Ajouter le contrôleur pour les Weapons avec les actions</w:t>
      </w:r>
      <w:r w:rsidR="00A174BC">
        <w:t xml:space="preserve"> Index et Create</w:t>
      </w:r>
      <w:r w:rsidR="009A0DCD">
        <w:t>, ne retournant que la View pour l’instant.</w:t>
      </w:r>
      <w:r>
        <w:t xml:space="preserve"> </w:t>
      </w:r>
    </w:p>
    <w:p w14:paraId="5DB2B7A5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2B91AF"/>
          <w:sz w:val="19"/>
          <w:szCs w:val="19"/>
          <w:lang w:val="en-CA"/>
        </w:rPr>
        <w:t>WeaponController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: Controller</w:t>
      </w:r>
    </w:p>
    <w:p w14:paraId="2C3C300D" w14:textId="453ABE38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1C0C26E9" w14:textId="08F8D35C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193D775D" w14:textId="2F2B5FF1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6618DF88" w14:textId="7A1786D0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63445FD0" w14:textId="60249528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511C8E9F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F983E5B" w14:textId="5642CC01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Create() { </w:t>
      </w:r>
    </w:p>
    <w:p w14:paraId="1E9D05AC" w14:textId="5D320F82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08EF5E72" w14:textId="09E121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6206EF6A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1B9198" w14:textId="47A52980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[HttpPost]</w:t>
      </w:r>
    </w:p>
    <w:p w14:paraId="1FAD5720" w14:textId="4B0CCCA4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Create(Weapon weapon)</w:t>
      </w:r>
    </w:p>
    <w:p w14:paraId="57F43779" w14:textId="2ECAE99B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4F00F66C" w14:textId="065DCC7F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2FA626D" w14:textId="621D15AA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41C5AA66" w14:textId="0356E49A" w:rsidR="00D01790" w:rsidRPr="003419D3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rPr>
          <w:lang w:val="en-CA"/>
        </w:rPr>
      </w:pPr>
      <w:r w:rsidRPr="003419D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BA0707E" w14:textId="60ED050F" w:rsidR="00EF62B5" w:rsidRPr="003419D3" w:rsidRDefault="00EF62B5" w:rsidP="00EF62B5">
      <w:pPr>
        <w:pStyle w:val="Titre2"/>
        <w:rPr>
          <w:lang w:val="en-CA"/>
        </w:rPr>
      </w:pPr>
      <w:r w:rsidRPr="003419D3">
        <w:rPr>
          <w:lang w:val="en-CA"/>
        </w:rPr>
        <w:t>Ajouter le</w:t>
      </w:r>
      <w:r w:rsidR="003419D3" w:rsidRPr="003419D3">
        <w:rPr>
          <w:lang w:val="en-CA"/>
        </w:rPr>
        <w:t>s Views</w:t>
      </w:r>
      <w:r w:rsidRPr="003419D3">
        <w:rPr>
          <w:lang w:val="en-CA"/>
        </w:rPr>
        <w:t xml:space="preserve"> controller Weapon</w:t>
      </w:r>
    </w:p>
    <w:p w14:paraId="30E34676" w14:textId="77777777" w:rsidR="00EF62B5" w:rsidRDefault="00EF62B5" w:rsidP="00EF62B5">
      <w:pPr>
        <w:pStyle w:val="Paragraphedeliste"/>
        <w:numPr>
          <w:ilvl w:val="0"/>
          <w:numId w:val="25"/>
        </w:numPr>
      </w:pPr>
      <w:r>
        <w:t xml:space="preserve">Ajouter les vues générées de liste et de création pour Weapon. </w:t>
      </w:r>
    </w:p>
    <w:p w14:paraId="1A12E361" w14:textId="77777777" w:rsidR="00EF62B5" w:rsidRDefault="00EF62B5" w:rsidP="00EF62B5">
      <w:pPr>
        <w:pStyle w:val="Paragraphedeliste"/>
        <w:numPr>
          <w:ilvl w:val="1"/>
          <w:numId w:val="25"/>
        </w:numPr>
      </w:pPr>
      <w:r>
        <w:t xml:space="preserve">Sur la méthode du contrôleur, faites : clic droit &gt; Ajoutez une vue &gt; Vue Razor &gt; </w:t>
      </w:r>
    </w:p>
    <w:p w14:paraId="61A9B0CA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0953FF19" wp14:editId="125DE10D">
            <wp:extent cx="3115340" cy="2031422"/>
            <wp:effectExtent l="0" t="0" r="8890" b="6985"/>
            <wp:docPr id="16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nombr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20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2A32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76E4F023" wp14:editId="44A0BEAB">
            <wp:extent cx="2977116" cy="1923437"/>
            <wp:effectExtent l="0" t="0" r="0" b="635"/>
            <wp:docPr id="17" name="Image 17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nombr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632" cy="19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336" w14:textId="23C176B2" w:rsidR="00FD60CB" w:rsidRDefault="00FD60CB" w:rsidP="00FD60CB">
      <w:pPr>
        <w:pStyle w:val="Titre2"/>
      </w:pPr>
      <w:r>
        <w:lastRenderedPageBreak/>
        <w:t>Ajouter des Seeds de données pour Weapons</w:t>
      </w:r>
    </w:p>
    <w:p w14:paraId="7D3F8811" w14:textId="77777777" w:rsidR="00EF62B5" w:rsidRPr="00DA11F6" w:rsidRDefault="00EF62B5" w:rsidP="00EA67D6">
      <w:pPr>
        <w:pStyle w:val="Paragraphedeliste"/>
        <w:numPr>
          <w:ilvl w:val="0"/>
          <w:numId w:val="40"/>
        </w:numPr>
      </w:pPr>
      <w:r>
        <w:t>Ajoutez 2 Weapon de base dans l’entrepôt de données.</w:t>
      </w:r>
    </w:p>
    <w:p w14:paraId="0C5E381F" w14:textId="41B49D74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BaseDonnees</w:t>
      </w:r>
    </w:p>
    <w:p w14:paraId="159BA7D3" w14:textId="614B7FFC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8203BA" w14:textId="3433808A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Guid idInstance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9D5A148" w14:textId="1D9D132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3990F29" w14:textId="0D06F9FD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1E78718" w14:textId="534C9F55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 Weapons {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2A36461D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F2C8852" w14:textId="1CDFDFCF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</w:rPr>
        <w:t>BaseDonnees</w:t>
      </w:r>
      <w:r w:rsidRPr="00D05EF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76B510" w14:textId="1051C045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0D09A4" w14:textId="69267A86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    idInstance = Guid.NewGuid();</w:t>
      </w:r>
    </w:p>
    <w:p w14:paraId="7A37C8D1" w14:textId="77777777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91FFDE0" w14:textId="44D4C10A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05EF2">
        <w:rPr>
          <w:rFonts w:ascii="Cascadia Mono" w:hAnsi="Cascadia Mono" w:cs="Cascadia Mono"/>
          <w:color w:val="008000"/>
          <w:sz w:val="19"/>
          <w:szCs w:val="19"/>
        </w:rPr>
        <w:t>//Initialiser des listes vides</w:t>
      </w:r>
    </w:p>
    <w:p w14:paraId="6B5B4F44" w14:textId="2A5020DE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8FCDC31" w14:textId="1F7103B6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ZombieTypes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List&lt;ZombieType&gt;();</w:t>
      </w:r>
    </w:p>
    <w:p w14:paraId="0797FA47" w14:textId="3BAC51E3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Weapons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List&lt;Weapon&gt;();</w:t>
      </w:r>
    </w:p>
    <w:p w14:paraId="6C692B4A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3BD5C2" w14:textId="5CCE514C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14:paraId="75845A93" w14:textId="581258C4" w:rsidR="00C764FD" w:rsidRPr="00A57639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7639">
        <w:rPr>
          <w:rFonts w:ascii="Cascadia Mono" w:hAnsi="Cascadia Mono" w:cs="Cascadia Mono"/>
          <w:color w:val="008000"/>
          <w:sz w:val="19"/>
          <w:szCs w:val="19"/>
          <w:lang w:val="en-US"/>
        </w:rPr>
        <w:t>//Remplir la liste des Weapons</w:t>
      </w:r>
    </w:p>
    <w:p w14:paraId="7193B734" w14:textId="4D1DB9F3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F62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"Leopold"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"This is to cut your friendly zombies"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200,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"https://i.ibb.co/y5nCnXT/dagger-gfce31e967-1920.png"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Price = 421, Qty = 21, QtyBought = 3,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AE84532" w14:textId="087378F8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"Master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"An awesome Stainless Steel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10,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"https://publicdomainvectors.org/photos/Shield-ClassicMedieval1.png"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Price = 500, Qty = 30, QtyBought = 1,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BB35A04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F50FC14" w14:textId="1BF28651" w:rsidR="00EF62B5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AF3F0" w14:textId="4CBF1E84" w:rsidR="009F5846" w:rsidRDefault="009F5846" w:rsidP="009F5846">
      <w:pPr>
        <w:pStyle w:val="Titre2"/>
      </w:pPr>
      <w:r>
        <w:t>Compléter le WeaponController et les views</w:t>
      </w:r>
    </w:p>
    <w:p w14:paraId="621D1B06" w14:textId="6E29FB48" w:rsidR="009F5846" w:rsidRDefault="005E14CE" w:rsidP="009F5846">
      <w:pPr>
        <w:pStyle w:val="Paragraphedeliste"/>
        <w:numPr>
          <w:ilvl w:val="0"/>
          <w:numId w:val="41"/>
        </w:numPr>
      </w:pPr>
      <w:r w:rsidRPr="005E14CE">
        <w:rPr>
          <w:highlight w:val="yellow"/>
        </w:rPr>
        <w:t>Le tout n’est pas encore fonctionnel.</w:t>
      </w:r>
      <w:r>
        <w:t xml:space="preserve"> </w:t>
      </w:r>
      <w:r w:rsidR="00482E7F">
        <w:t xml:space="preserve">Complétez les actions du </w:t>
      </w:r>
      <w:r w:rsidR="00243C3A">
        <w:t>contrôleur</w:t>
      </w:r>
      <w:r w:rsidR="00482E7F">
        <w:t xml:space="preserve"> et les Views</w:t>
      </w:r>
      <w:r w:rsidR="00DD1638">
        <w:t xml:space="preserve"> en suivant les informations ci-dessous.</w:t>
      </w:r>
    </w:p>
    <w:p w14:paraId="1953FB1D" w14:textId="3009537F" w:rsidR="00DD1638" w:rsidRDefault="002C1EAC" w:rsidP="00DD1638">
      <w:pPr>
        <w:ind w:left="360"/>
      </w:pPr>
      <w:r w:rsidRPr="002C1EAC">
        <w:rPr>
          <w:noProof/>
        </w:rPr>
        <w:drawing>
          <wp:inline distT="0" distB="0" distL="0" distR="0" wp14:anchorId="70D5096C" wp14:editId="28E24504">
            <wp:extent cx="6404610" cy="1536700"/>
            <wp:effectExtent l="0" t="0" r="0" b="6350"/>
            <wp:docPr id="4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952" w14:textId="06CDDA0C" w:rsidR="00DD1638" w:rsidRDefault="002C1EAC" w:rsidP="009D6B6D">
      <w:pPr>
        <w:ind w:left="360"/>
      </w:pPr>
      <w:r w:rsidRPr="002C1EAC">
        <w:rPr>
          <w:noProof/>
        </w:rPr>
        <w:lastRenderedPageBreak/>
        <w:drawing>
          <wp:inline distT="0" distB="0" distL="0" distR="0" wp14:anchorId="2232A327" wp14:editId="4F17AC93">
            <wp:extent cx="2837262" cy="4223982"/>
            <wp:effectExtent l="0" t="0" r="1270" b="5715"/>
            <wp:docPr id="15" name="Image 1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nombre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368" cy="42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63E" w14:textId="43D51B6E" w:rsidR="00DD1638" w:rsidRDefault="009D6B6D" w:rsidP="009D6B6D">
      <w:pPr>
        <w:ind w:left="360"/>
      </w:pPr>
      <w:r w:rsidRPr="009D6B6D">
        <w:rPr>
          <w:b/>
          <w:bCs/>
        </w:rPr>
        <w:t>NOTE</w:t>
      </w:r>
      <w:r>
        <w:t xml:space="preserve"> : </w:t>
      </w:r>
      <w:r w:rsidR="00DD1638">
        <w:t xml:space="preserve">Le blanc a été fait en ajoutant la classe bg-white et shadow </w:t>
      </w:r>
    </w:p>
    <w:p w14:paraId="57ED93EF" w14:textId="77777777" w:rsidR="00DD1638" w:rsidRDefault="00DD1638" w:rsidP="009D6B6D">
      <w:pPr>
        <w:ind w:left="360"/>
      </w:pPr>
      <w:r w:rsidRPr="00D708CF">
        <w:rPr>
          <w:noProof/>
        </w:rPr>
        <w:drawing>
          <wp:inline distT="0" distB="0" distL="0" distR="0" wp14:anchorId="07F6A693" wp14:editId="1C61116C">
            <wp:extent cx="4344006" cy="1228896"/>
            <wp:effectExtent l="0" t="0" r="0" b="9525"/>
            <wp:docPr id="23" name="Image 23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lign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28BE" w14:textId="0E2401A5" w:rsidR="00DD1638" w:rsidRDefault="00AF34B8" w:rsidP="009D6B6D">
      <w:pPr>
        <w:ind w:left="360"/>
      </w:pPr>
      <w:r w:rsidRPr="00D708CF">
        <w:rPr>
          <w:noProof/>
        </w:rPr>
        <w:drawing>
          <wp:inline distT="0" distB="0" distL="0" distR="0" wp14:anchorId="165FBF08" wp14:editId="72305033">
            <wp:extent cx="5612130" cy="1362075"/>
            <wp:effectExtent l="0" t="0" r="7620" b="9525"/>
            <wp:docPr id="24" name="Image 24" descr="Une image contenant texte, Polic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Police, ligne, Tracé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7BF4" w14:textId="526B80FC" w:rsidR="005E14CE" w:rsidRPr="005E14CE" w:rsidRDefault="005E14CE" w:rsidP="005E14CE">
      <w:pPr>
        <w:pStyle w:val="Paragraphedeliste"/>
        <w:numPr>
          <w:ilvl w:val="0"/>
          <w:numId w:val="41"/>
        </w:numPr>
      </w:pPr>
      <w:r w:rsidRPr="005E14CE">
        <w:t xml:space="preserve">Assurez-vous de pouvoir </w:t>
      </w:r>
      <w:r w:rsidR="002C1EAC">
        <w:t xml:space="preserve">afficher les </w:t>
      </w:r>
      <w:r w:rsidRPr="005E14CE">
        <w:rPr>
          <w:b/>
          <w:bCs/>
        </w:rPr>
        <w:t>Weapon</w:t>
      </w:r>
      <w:r w:rsidRPr="005E14CE">
        <w:t xml:space="preserve"> et </w:t>
      </w:r>
      <w:r w:rsidR="002C1EAC">
        <w:t>en créer de nouveaux</w:t>
      </w:r>
      <w:r w:rsidRPr="005E14CE">
        <w:t>.</w:t>
      </w:r>
    </w:p>
    <w:p w14:paraId="79AA14EB" w14:textId="77777777" w:rsidR="005E14CE" w:rsidRDefault="005E14CE" w:rsidP="009D6B6D">
      <w:pPr>
        <w:ind w:left="360"/>
      </w:pPr>
    </w:p>
    <w:p w14:paraId="463E5168" w14:textId="48B6AF02" w:rsidR="00481CD6" w:rsidRPr="00AF34B8" w:rsidRDefault="00481CD6" w:rsidP="00481CD6">
      <w:pPr>
        <w:pStyle w:val="Titre2"/>
      </w:pPr>
      <w:r w:rsidRPr="00AF34B8">
        <w:lastRenderedPageBreak/>
        <w:t xml:space="preserve">Commentaires et validation (Commit) des changements dans le code </w:t>
      </w:r>
    </w:p>
    <w:p w14:paraId="5FC5EC0E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Dans Gitkraken, assurez-vous d'être dans le bon dossier/repo et sur la bonne branche</w:t>
      </w:r>
    </w:p>
    <w:p w14:paraId="46FDB6CB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View changes</w:t>
      </w:r>
    </w:p>
    <w:p w14:paraId="0E5A5E32" w14:textId="0922CF8A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Validez </w:t>
      </w:r>
      <w:r w:rsidR="00E71E85" w:rsidRPr="00AF34B8">
        <w:t>les modifications</w:t>
      </w:r>
      <w:r w:rsidRPr="00AF34B8">
        <w:t xml:space="preserve">: cliquez sur </w:t>
      </w:r>
      <w:r w:rsidRPr="00AF34B8">
        <w:rPr>
          <w:b/>
          <w:bCs/>
        </w:rPr>
        <w:t>Stage all changes</w:t>
      </w:r>
    </w:p>
    <w:p w14:paraId="3BDC4C7A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Commentez en respectant les standards proposés (vous serez noté là-dessus):</w:t>
      </w:r>
    </w:p>
    <w:p w14:paraId="0D6EB386" w14:textId="56569601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  <w:rPr>
          <w:lang w:val="en-US"/>
        </w:rPr>
      </w:pPr>
      <w:r w:rsidRPr="00AF34B8">
        <w:rPr>
          <w:b/>
          <w:bCs/>
          <w:lang w:val="en-US"/>
        </w:rPr>
        <w:t>Summary</w:t>
      </w:r>
      <w:r w:rsidRPr="00AF34B8">
        <w:rPr>
          <w:lang w:val="en-US"/>
        </w:rPr>
        <w:t xml:space="preserve">: FCT </w:t>
      </w:r>
      <w:r w:rsidR="00AF34B8">
        <w:rPr>
          <w:lang w:val="en-US"/>
        </w:rPr>
        <w:t>Weapon Index et Create</w:t>
      </w:r>
    </w:p>
    <w:p w14:paraId="6AE9CEEE" w14:textId="59C0D4D7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AF34B8">
        <w:rPr>
          <w:b/>
          <w:bCs/>
        </w:rPr>
        <w:t>Description</w:t>
      </w:r>
      <w:r w:rsidRPr="00AF34B8">
        <w:t xml:space="preserve">: </w:t>
      </w:r>
      <w:r w:rsidR="00DC08D9">
        <w:t>Maintenant possible de voir la liste de Weapons et d’en a</w:t>
      </w:r>
      <w:r w:rsidRPr="00AF34B8">
        <w:t>jout</w:t>
      </w:r>
      <w:r w:rsidR="00DC08D9">
        <w:t>er</w:t>
      </w:r>
      <w:r w:rsidRPr="00AF34B8">
        <w:t>.</w:t>
      </w:r>
    </w:p>
    <w:p w14:paraId="26B46398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Commit</w:t>
      </w:r>
    </w:p>
    <w:p w14:paraId="2AAB76A5" w14:textId="4B4953F4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"Poussez" </w:t>
      </w:r>
      <w:r w:rsidR="00E71E85" w:rsidRPr="00AF34B8">
        <w:t>(</w:t>
      </w:r>
      <w:r w:rsidRPr="00AF34B8">
        <w:rPr>
          <w:b/>
          <w:bCs/>
        </w:rPr>
        <w:t>Push</w:t>
      </w:r>
      <w:r w:rsidR="00E71E85" w:rsidRPr="00AF34B8">
        <w:rPr>
          <w:b/>
          <w:bCs/>
        </w:rPr>
        <w:t>)</w:t>
      </w:r>
      <w:r w:rsidRPr="00AF34B8">
        <w:t xml:space="preserve"> les modifications sur le repo en ligne </w:t>
      </w:r>
      <w:r w:rsidR="00E71E85" w:rsidRPr="00AF34B8">
        <w:t>(</w:t>
      </w:r>
      <w:r w:rsidRPr="00AF34B8">
        <w:rPr>
          <w:b/>
          <w:bCs/>
        </w:rPr>
        <w:t>Remote</w:t>
      </w:r>
      <w:r w:rsidR="00E71E85" w:rsidRPr="00AF34B8">
        <w:rPr>
          <w:b/>
          <w:bCs/>
        </w:rPr>
        <w:t>).</w:t>
      </w:r>
      <w:r w:rsidRPr="00AF34B8">
        <w:t xml:space="preserve"> </w:t>
      </w:r>
      <w:r w:rsidR="00E71E85" w:rsidRPr="00AF34B8">
        <w:t>C</w:t>
      </w:r>
      <w:r w:rsidRPr="00AF34B8">
        <w:t xml:space="preserve">liquez sur </w:t>
      </w:r>
      <w:r w:rsidRPr="00AF34B8"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0D3" w14:textId="2592A710" w:rsidR="00481CD6" w:rsidRPr="00AF34B8" w:rsidRDefault="00912467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AF34B8">
        <w:t>Merge</w:t>
      </w:r>
      <w:r w:rsidR="00E71E85" w:rsidRPr="00AF34B8">
        <w:t xml:space="preserve"> la branche</w:t>
      </w:r>
      <w:r w:rsidR="00DC08D9">
        <w:t xml:space="preserve"> </w:t>
      </w:r>
      <w:r w:rsidRPr="00DC08D9">
        <w:rPr>
          <w:b/>
          <w:bCs/>
        </w:rPr>
        <w:t>FCT</w:t>
      </w:r>
      <w:r w:rsidR="00DC08D9">
        <w:rPr>
          <w:b/>
          <w:bCs/>
        </w:rPr>
        <w:t>_</w:t>
      </w:r>
      <w:r w:rsidR="00112391" w:rsidRPr="00DC08D9">
        <w:rPr>
          <w:b/>
          <w:bCs/>
        </w:rPr>
        <w:t>Armory</w:t>
      </w:r>
      <w:r w:rsidR="00DC08D9">
        <w:rPr>
          <w:b/>
          <w:bCs/>
        </w:rPr>
        <w:t xml:space="preserve"> </w:t>
      </w:r>
      <w:r w:rsidR="00E71E85" w:rsidRPr="00AF34B8">
        <w:t xml:space="preserve">dans la branche </w:t>
      </w:r>
      <w:r w:rsidRPr="00DC08D9">
        <w:rPr>
          <w:b/>
          <w:bCs/>
        </w:rPr>
        <w:t>Main</w:t>
      </w:r>
      <w:r w:rsidR="00E71E85" w:rsidRPr="00AF34B8">
        <w:rPr>
          <w:b/>
          <w:bCs/>
          <w:u w:val="single"/>
        </w:rPr>
        <w:t>.</w:t>
      </w:r>
    </w:p>
    <w:p w14:paraId="38424221" w14:textId="77777777" w:rsidR="00A2672C" w:rsidRPr="00DC08D9" w:rsidRDefault="00A2672C" w:rsidP="00E71E85">
      <w:pPr>
        <w:spacing w:before="0" w:after="160" w:line="259" w:lineRule="auto"/>
        <w:rPr>
          <w:b/>
          <w:bCs/>
          <w:sz w:val="24"/>
          <w:szCs w:val="24"/>
        </w:rPr>
      </w:pPr>
    </w:p>
    <w:p w14:paraId="61DC27B0" w14:textId="5958A1C1" w:rsidR="00E71E85" w:rsidRPr="007F462F" w:rsidRDefault="00E71E85" w:rsidP="00E71E85">
      <w:pPr>
        <w:spacing w:before="0" w:after="160" w:line="259" w:lineRule="auto"/>
        <w:rPr>
          <w:b/>
          <w:bCs/>
          <w:sz w:val="24"/>
          <w:szCs w:val="24"/>
        </w:rPr>
      </w:pPr>
      <w:r w:rsidRPr="00A2672C">
        <w:rPr>
          <w:b/>
          <w:bCs/>
          <w:sz w:val="24"/>
          <w:szCs w:val="24"/>
          <w:lang w:val="en-CA"/>
        </w:rPr>
        <w:t>Fin du laboratoire</w:t>
      </w:r>
      <w:r w:rsidR="00A2672C" w:rsidRPr="00A2672C">
        <w:rPr>
          <w:b/>
          <w:bCs/>
          <w:sz w:val="24"/>
          <w:szCs w:val="24"/>
          <w:lang w:val="en-CA"/>
        </w:rPr>
        <w:t>!</w:t>
      </w:r>
    </w:p>
    <w:sectPr w:rsidR="00E71E85" w:rsidRPr="007F462F" w:rsidSect="009B3CF9">
      <w:headerReference w:type="default" r:id="rId25"/>
      <w:footerReference w:type="default" r:id="rId26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82C0" w14:textId="77777777" w:rsidR="00D87368" w:rsidRDefault="00D87368" w:rsidP="000440BA">
      <w:r>
        <w:separator/>
      </w:r>
    </w:p>
  </w:endnote>
  <w:endnote w:type="continuationSeparator" w:id="0">
    <w:p w14:paraId="443BE3FB" w14:textId="77777777" w:rsidR="00D87368" w:rsidRDefault="00D87368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007F672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C85F5F">
      <w:t xml:space="preserve"> </w:t>
    </w:r>
    <w:r w:rsidR="00C64FCE">
      <w:t>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5970" w14:textId="77777777" w:rsidR="00D87368" w:rsidRDefault="00D87368" w:rsidP="000440BA">
      <w:r>
        <w:separator/>
      </w:r>
    </w:p>
  </w:footnote>
  <w:footnote w:type="continuationSeparator" w:id="0">
    <w:p w14:paraId="5CE2CBDA" w14:textId="77777777" w:rsidR="00D87368" w:rsidRDefault="00D87368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4B3F5EE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EE28AB">
      <w:t>séance 01</w:t>
    </w:r>
    <w:r w:rsidR="00FA3FEC">
      <w:t>.</w:t>
    </w:r>
    <w:r w:rsidR="00A90792">
      <w:t>2</w:t>
    </w:r>
    <w:r w:rsidR="00EE28AB">
      <w:t xml:space="preserve"> </w:t>
    </w:r>
    <w:r>
      <w:t>Laboratoire</w:t>
    </w:r>
    <w:r w:rsidR="007D29BF">
      <w:t xml:space="preserve"> </w:t>
    </w:r>
    <w:r w:rsidR="00A90792">
      <w:t>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70C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ADF"/>
    <w:multiLevelType w:val="hybridMultilevel"/>
    <w:tmpl w:val="696CE3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72742"/>
    <w:multiLevelType w:val="hybridMultilevel"/>
    <w:tmpl w:val="433A7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7802D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271F8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71624"/>
    <w:multiLevelType w:val="hybridMultilevel"/>
    <w:tmpl w:val="FC563A2A"/>
    <w:lvl w:ilvl="0" w:tplc="FFFFFFF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4311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35BEB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63F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12782"/>
    <w:multiLevelType w:val="hybridMultilevel"/>
    <w:tmpl w:val="2D4C0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24C3C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20004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12BC"/>
    <w:multiLevelType w:val="hybridMultilevel"/>
    <w:tmpl w:val="C374DD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87FFA"/>
    <w:multiLevelType w:val="hybridMultilevel"/>
    <w:tmpl w:val="2D4C0D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34D8B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C068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A7897"/>
    <w:multiLevelType w:val="hybridMultilevel"/>
    <w:tmpl w:val="6E08B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610DA"/>
    <w:multiLevelType w:val="hybridMultilevel"/>
    <w:tmpl w:val="8164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75C0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17932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77A43"/>
    <w:multiLevelType w:val="hybridMultilevel"/>
    <w:tmpl w:val="946A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56F4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3510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D34"/>
    <w:multiLevelType w:val="hybridMultilevel"/>
    <w:tmpl w:val="6D4EDF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70D4D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23E99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17A7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A33C6"/>
    <w:multiLevelType w:val="hybridMultilevel"/>
    <w:tmpl w:val="16AA0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379A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7455D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A9D4EF6"/>
    <w:multiLevelType w:val="hybridMultilevel"/>
    <w:tmpl w:val="FC563A2A"/>
    <w:lvl w:ilvl="0" w:tplc="36BAFF1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410F7"/>
    <w:multiLevelType w:val="hybridMultilevel"/>
    <w:tmpl w:val="00A62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D71F6"/>
    <w:multiLevelType w:val="hybridMultilevel"/>
    <w:tmpl w:val="34D2DF2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7E4B53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93E9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41423">
    <w:abstractNumId w:val="33"/>
    <w:lvlOverride w:ilvl="0">
      <w:startOverride w:val="1"/>
    </w:lvlOverride>
  </w:num>
  <w:num w:numId="2" w16cid:durableId="1249072923">
    <w:abstractNumId w:val="3"/>
  </w:num>
  <w:num w:numId="3" w16cid:durableId="1426615459">
    <w:abstractNumId w:val="39"/>
  </w:num>
  <w:num w:numId="4" w16cid:durableId="903831020">
    <w:abstractNumId w:val="16"/>
  </w:num>
  <w:num w:numId="5" w16cid:durableId="1126117731">
    <w:abstractNumId w:val="5"/>
  </w:num>
  <w:num w:numId="6" w16cid:durableId="1705716334">
    <w:abstractNumId w:val="36"/>
  </w:num>
  <w:num w:numId="7" w16cid:durableId="1665085087">
    <w:abstractNumId w:val="12"/>
  </w:num>
  <w:num w:numId="8" w16cid:durableId="1410880064">
    <w:abstractNumId w:val="10"/>
  </w:num>
  <w:num w:numId="9" w16cid:durableId="975792179">
    <w:abstractNumId w:val="2"/>
  </w:num>
  <w:num w:numId="10" w16cid:durableId="115297878">
    <w:abstractNumId w:val="29"/>
  </w:num>
  <w:num w:numId="11" w16cid:durableId="905451750">
    <w:abstractNumId w:val="13"/>
  </w:num>
  <w:num w:numId="12" w16cid:durableId="994840774">
    <w:abstractNumId w:val="28"/>
  </w:num>
  <w:num w:numId="13" w16cid:durableId="150410904">
    <w:abstractNumId w:val="6"/>
  </w:num>
  <w:num w:numId="14" w16cid:durableId="551581647">
    <w:abstractNumId w:val="25"/>
  </w:num>
  <w:num w:numId="15" w16cid:durableId="780758241">
    <w:abstractNumId w:val="1"/>
  </w:num>
  <w:num w:numId="16" w16cid:durableId="915434015">
    <w:abstractNumId w:val="0"/>
  </w:num>
  <w:num w:numId="17" w16cid:durableId="53623774">
    <w:abstractNumId w:val="17"/>
  </w:num>
  <w:num w:numId="18" w16cid:durableId="1034576244">
    <w:abstractNumId w:val="18"/>
  </w:num>
  <w:num w:numId="19" w16cid:durableId="931938860">
    <w:abstractNumId w:val="31"/>
  </w:num>
  <w:num w:numId="20" w16cid:durableId="2115710949">
    <w:abstractNumId w:val="30"/>
  </w:num>
  <w:num w:numId="21" w16cid:durableId="1819346417">
    <w:abstractNumId w:val="15"/>
  </w:num>
  <w:num w:numId="22" w16cid:durableId="821432404">
    <w:abstractNumId w:val="37"/>
  </w:num>
  <w:num w:numId="23" w16cid:durableId="1868256159">
    <w:abstractNumId w:val="11"/>
  </w:num>
  <w:num w:numId="24" w16cid:durableId="54163227">
    <w:abstractNumId w:val="9"/>
  </w:num>
  <w:num w:numId="25" w16cid:durableId="1593511335">
    <w:abstractNumId w:val="22"/>
  </w:num>
  <w:num w:numId="26" w16cid:durableId="480387948">
    <w:abstractNumId w:val="23"/>
  </w:num>
  <w:num w:numId="27" w16cid:durableId="182478819">
    <w:abstractNumId w:val="40"/>
  </w:num>
  <w:num w:numId="28" w16cid:durableId="2084183320">
    <w:abstractNumId w:val="26"/>
  </w:num>
  <w:num w:numId="29" w16cid:durableId="1810705658">
    <w:abstractNumId w:val="20"/>
  </w:num>
  <w:num w:numId="30" w16cid:durableId="1056590438">
    <w:abstractNumId w:val="35"/>
  </w:num>
  <w:num w:numId="31" w16cid:durableId="1498492843">
    <w:abstractNumId w:val="4"/>
  </w:num>
  <w:num w:numId="32" w16cid:durableId="1813018439">
    <w:abstractNumId w:val="24"/>
  </w:num>
  <w:num w:numId="33" w16cid:durableId="297031608">
    <w:abstractNumId w:val="21"/>
  </w:num>
  <w:num w:numId="34" w16cid:durableId="2099133499">
    <w:abstractNumId w:val="38"/>
  </w:num>
  <w:num w:numId="35" w16cid:durableId="834879954">
    <w:abstractNumId w:val="32"/>
  </w:num>
  <w:num w:numId="36" w16cid:durableId="1419868394">
    <w:abstractNumId w:val="14"/>
  </w:num>
  <w:num w:numId="37" w16cid:durableId="116920251">
    <w:abstractNumId w:val="19"/>
  </w:num>
  <w:num w:numId="38" w16cid:durableId="2069452608">
    <w:abstractNumId w:val="34"/>
  </w:num>
  <w:num w:numId="39" w16cid:durableId="579025901">
    <w:abstractNumId w:val="7"/>
  </w:num>
  <w:num w:numId="40" w16cid:durableId="2088844907">
    <w:abstractNumId w:val="27"/>
  </w:num>
  <w:num w:numId="41" w16cid:durableId="85206529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1AE1"/>
    <w:rsid w:val="00007599"/>
    <w:rsid w:val="00010224"/>
    <w:rsid w:val="00012188"/>
    <w:rsid w:val="00013D63"/>
    <w:rsid w:val="00022377"/>
    <w:rsid w:val="00022D71"/>
    <w:rsid w:val="000301CA"/>
    <w:rsid w:val="00031279"/>
    <w:rsid w:val="00034531"/>
    <w:rsid w:val="00034FC6"/>
    <w:rsid w:val="00036CA5"/>
    <w:rsid w:val="00040226"/>
    <w:rsid w:val="00041C39"/>
    <w:rsid w:val="000440BA"/>
    <w:rsid w:val="0006090B"/>
    <w:rsid w:val="000634F2"/>
    <w:rsid w:val="00072148"/>
    <w:rsid w:val="00073479"/>
    <w:rsid w:val="00073AD4"/>
    <w:rsid w:val="00081591"/>
    <w:rsid w:val="0008663C"/>
    <w:rsid w:val="000904C4"/>
    <w:rsid w:val="000931B3"/>
    <w:rsid w:val="000A0FE2"/>
    <w:rsid w:val="000B0CA2"/>
    <w:rsid w:val="000B3153"/>
    <w:rsid w:val="000C74CA"/>
    <w:rsid w:val="000D7830"/>
    <w:rsid w:val="000E247A"/>
    <w:rsid w:val="000E4792"/>
    <w:rsid w:val="000E51AA"/>
    <w:rsid w:val="000E72CA"/>
    <w:rsid w:val="000E7516"/>
    <w:rsid w:val="000F0EB2"/>
    <w:rsid w:val="000F34A1"/>
    <w:rsid w:val="000F5204"/>
    <w:rsid w:val="000F55FC"/>
    <w:rsid w:val="000F68B8"/>
    <w:rsid w:val="000F6C0D"/>
    <w:rsid w:val="00103113"/>
    <w:rsid w:val="00112391"/>
    <w:rsid w:val="00113955"/>
    <w:rsid w:val="00114162"/>
    <w:rsid w:val="00114ABC"/>
    <w:rsid w:val="00115829"/>
    <w:rsid w:val="00120007"/>
    <w:rsid w:val="00122454"/>
    <w:rsid w:val="00123AC0"/>
    <w:rsid w:val="001253B8"/>
    <w:rsid w:val="00145D1A"/>
    <w:rsid w:val="0015214C"/>
    <w:rsid w:val="001634E0"/>
    <w:rsid w:val="00164878"/>
    <w:rsid w:val="001704D5"/>
    <w:rsid w:val="00185B53"/>
    <w:rsid w:val="00187CA4"/>
    <w:rsid w:val="001948E6"/>
    <w:rsid w:val="00195EDD"/>
    <w:rsid w:val="001B00D6"/>
    <w:rsid w:val="001B0254"/>
    <w:rsid w:val="001B109B"/>
    <w:rsid w:val="001C44A3"/>
    <w:rsid w:val="001C779D"/>
    <w:rsid w:val="001D2881"/>
    <w:rsid w:val="001E4EA4"/>
    <w:rsid w:val="001F0788"/>
    <w:rsid w:val="001F0B5A"/>
    <w:rsid w:val="001F7A73"/>
    <w:rsid w:val="0020383C"/>
    <w:rsid w:val="00217BF2"/>
    <w:rsid w:val="002271E1"/>
    <w:rsid w:val="002302A6"/>
    <w:rsid w:val="00234C76"/>
    <w:rsid w:val="00240186"/>
    <w:rsid w:val="00242229"/>
    <w:rsid w:val="00243C3A"/>
    <w:rsid w:val="00245FD3"/>
    <w:rsid w:val="00246D2A"/>
    <w:rsid w:val="00251B07"/>
    <w:rsid w:val="00257E6C"/>
    <w:rsid w:val="002609FF"/>
    <w:rsid w:val="0026794D"/>
    <w:rsid w:val="002829D0"/>
    <w:rsid w:val="00294642"/>
    <w:rsid w:val="002A01E6"/>
    <w:rsid w:val="002A113C"/>
    <w:rsid w:val="002A50FB"/>
    <w:rsid w:val="002B7941"/>
    <w:rsid w:val="002B7DA4"/>
    <w:rsid w:val="002C1EAC"/>
    <w:rsid w:val="002D01AB"/>
    <w:rsid w:val="002D3865"/>
    <w:rsid w:val="002E055A"/>
    <w:rsid w:val="002E19E4"/>
    <w:rsid w:val="002E4763"/>
    <w:rsid w:val="002E749C"/>
    <w:rsid w:val="002F2380"/>
    <w:rsid w:val="002F7840"/>
    <w:rsid w:val="00300BB8"/>
    <w:rsid w:val="00304432"/>
    <w:rsid w:val="00304B6F"/>
    <w:rsid w:val="00322A1C"/>
    <w:rsid w:val="00322B48"/>
    <w:rsid w:val="00324609"/>
    <w:rsid w:val="00325BE4"/>
    <w:rsid w:val="003266D8"/>
    <w:rsid w:val="00326C0A"/>
    <w:rsid w:val="00332BD3"/>
    <w:rsid w:val="00335FF3"/>
    <w:rsid w:val="003419D3"/>
    <w:rsid w:val="003436FA"/>
    <w:rsid w:val="003451C3"/>
    <w:rsid w:val="00346BE1"/>
    <w:rsid w:val="00346C7A"/>
    <w:rsid w:val="00352258"/>
    <w:rsid w:val="00354ED2"/>
    <w:rsid w:val="0035758F"/>
    <w:rsid w:val="00361A83"/>
    <w:rsid w:val="00362148"/>
    <w:rsid w:val="00374B4A"/>
    <w:rsid w:val="00382B2C"/>
    <w:rsid w:val="00394B4B"/>
    <w:rsid w:val="00396777"/>
    <w:rsid w:val="003A0825"/>
    <w:rsid w:val="003A2661"/>
    <w:rsid w:val="003A361B"/>
    <w:rsid w:val="003B09DB"/>
    <w:rsid w:val="003B2A8F"/>
    <w:rsid w:val="003B4C01"/>
    <w:rsid w:val="003B7122"/>
    <w:rsid w:val="003C4773"/>
    <w:rsid w:val="003C780B"/>
    <w:rsid w:val="003D53AC"/>
    <w:rsid w:val="003E076C"/>
    <w:rsid w:val="003F00D8"/>
    <w:rsid w:val="003F1BDE"/>
    <w:rsid w:val="003F672A"/>
    <w:rsid w:val="00410273"/>
    <w:rsid w:val="00415C0D"/>
    <w:rsid w:val="004163C3"/>
    <w:rsid w:val="00421B7E"/>
    <w:rsid w:val="00422562"/>
    <w:rsid w:val="00450A71"/>
    <w:rsid w:val="00452B9E"/>
    <w:rsid w:val="00461D3D"/>
    <w:rsid w:val="004716F3"/>
    <w:rsid w:val="00474950"/>
    <w:rsid w:val="004808F9"/>
    <w:rsid w:val="00481CD6"/>
    <w:rsid w:val="00482E7F"/>
    <w:rsid w:val="00483307"/>
    <w:rsid w:val="0048643D"/>
    <w:rsid w:val="00486B07"/>
    <w:rsid w:val="00490383"/>
    <w:rsid w:val="004929D2"/>
    <w:rsid w:val="00492A2F"/>
    <w:rsid w:val="00497FB0"/>
    <w:rsid w:val="004A03D9"/>
    <w:rsid w:val="004A0896"/>
    <w:rsid w:val="004B7895"/>
    <w:rsid w:val="004D01BB"/>
    <w:rsid w:val="004E3662"/>
    <w:rsid w:val="004E6C15"/>
    <w:rsid w:val="004F1645"/>
    <w:rsid w:val="004F1D61"/>
    <w:rsid w:val="005034F0"/>
    <w:rsid w:val="00505F12"/>
    <w:rsid w:val="0051029D"/>
    <w:rsid w:val="00511D41"/>
    <w:rsid w:val="0051500C"/>
    <w:rsid w:val="005237B7"/>
    <w:rsid w:val="0052787A"/>
    <w:rsid w:val="00536D1B"/>
    <w:rsid w:val="00543968"/>
    <w:rsid w:val="00543FB3"/>
    <w:rsid w:val="00545EE0"/>
    <w:rsid w:val="00546BE3"/>
    <w:rsid w:val="0055226F"/>
    <w:rsid w:val="005540A3"/>
    <w:rsid w:val="00555CF3"/>
    <w:rsid w:val="00556254"/>
    <w:rsid w:val="00560CDE"/>
    <w:rsid w:val="00565AEE"/>
    <w:rsid w:val="005663E9"/>
    <w:rsid w:val="00566EA4"/>
    <w:rsid w:val="00567155"/>
    <w:rsid w:val="00573238"/>
    <w:rsid w:val="0057775F"/>
    <w:rsid w:val="0058265C"/>
    <w:rsid w:val="0058521E"/>
    <w:rsid w:val="00592634"/>
    <w:rsid w:val="005939C8"/>
    <w:rsid w:val="0059409A"/>
    <w:rsid w:val="00594895"/>
    <w:rsid w:val="00594934"/>
    <w:rsid w:val="00595064"/>
    <w:rsid w:val="0059508E"/>
    <w:rsid w:val="00596979"/>
    <w:rsid w:val="005A036A"/>
    <w:rsid w:val="005A0E4E"/>
    <w:rsid w:val="005A38C4"/>
    <w:rsid w:val="005A6A33"/>
    <w:rsid w:val="005B0D3C"/>
    <w:rsid w:val="005B53A8"/>
    <w:rsid w:val="005B6BE9"/>
    <w:rsid w:val="005B6CA4"/>
    <w:rsid w:val="005C4EE8"/>
    <w:rsid w:val="005D1A3E"/>
    <w:rsid w:val="005D2792"/>
    <w:rsid w:val="005D3AD5"/>
    <w:rsid w:val="005E14CE"/>
    <w:rsid w:val="005F4C6E"/>
    <w:rsid w:val="005F50AC"/>
    <w:rsid w:val="005F5A0D"/>
    <w:rsid w:val="005F782B"/>
    <w:rsid w:val="006058A9"/>
    <w:rsid w:val="0061163D"/>
    <w:rsid w:val="00612B8C"/>
    <w:rsid w:val="00625624"/>
    <w:rsid w:val="0063248F"/>
    <w:rsid w:val="00635CC1"/>
    <w:rsid w:val="00641291"/>
    <w:rsid w:val="00646A99"/>
    <w:rsid w:val="00647ADB"/>
    <w:rsid w:val="00650244"/>
    <w:rsid w:val="00652DB1"/>
    <w:rsid w:val="00653762"/>
    <w:rsid w:val="00663943"/>
    <w:rsid w:val="00664BDE"/>
    <w:rsid w:val="00680CAC"/>
    <w:rsid w:val="00680FA2"/>
    <w:rsid w:val="0069709B"/>
    <w:rsid w:val="006A165F"/>
    <w:rsid w:val="006A2179"/>
    <w:rsid w:val="006A36EC"/>
    <w:rsid w:val="006A681F"/>
    <w:rsid w:val="006B1078"/>
    <w:rsid w:val="006B4D87"/>
    <w:rsid w:val="006C3CF7"/>
    <w:rsid w:val="006C5EBA"/>
    <w:rsid w:val="006D1A06"/>
    <w:rsid w:val="006D1D07"/>
    <w:rsid w:val="006D45F4"/>
    <w:rsid w:val="006D6D2B"/>
    <w:rsid w:val="006D7375"/>
    <w:rsid w:val="006E2E70"/>
    <w:rsid w:val="006E4404"/>
    <w:rsid w:val="006E50B9"/>
    <w:rsid w:val="006E535E"/>
    <w:rsid w:val="006E7617"/>
    <w:rsid w:val="006F2BCD"/>
    <w:rsid w:val="006F4B7F"/>
    <w:rsid w:val="006F643A"/>
    <w:rsid w:val="007008BE"/>
    <w:rsid w:val="0070328E"/>
    <w:rsid w:val="00707E7F"/>
    <w:rsid w:val="00715A0A"/>
    <w:rsid w:val="00715EAE"/>
    <w:rsid w:val="007236B2"/>
    <w:rsid w:val="00734888"/>
    <w:rsid w:val="007351F2"/>
    <w:rsid w:val="007358AA"/>
    <w:rsid w:val="00737D73"/>
    <w:rsid w:val="007522F8"/>
    <w:rsid w:val="007544F2"/>
    <w:rsid w:val="00755A64"/>
    <w:rsid w:val="00756F4E"/>
    <w:rsid w:val="00764A1A"/>
    <w:rsid w:val="00765BB4"/>
    <w:rsid w:val="00776F3C"/>
    <w:rsid w:val="00782FC7"/>
    <w:rsid w:val="00790B3C"/>
    <w:rsid w:val="00795C72"/>
    <w:rsid w:val="007A163B"/>
    <w:rsid w:val="007A6C0C"/>
    <w:rsid w:val="007A7BBE"/>
    <w:rsid w:val="007C1D14"/>
    <w:rsid w:val="007D29BF"/>
    <w:rsid w:val="007D4CBC"/>
    <w:rsid w:val="007D7E9E"/>
    <w:rsid w:val="007E3FBE"/>
    <w:rsid w:val="007E5B2E"/>
    <w:rsid w:val="007E7532"/>
    <w:rsid w:val="007F0702"/>
    <w:rsid w:val="007F0E66"/>
    <w:rsid w:val="007F462F"/>
    <w:rsid w:val="0080385D"/>
    <w:rsid w:val="00822DAA"/>
    <w:rsid w:val="00824242"/>
    <w:rsid w:val="008262B4"/>
    <w:rsid w:val="00834B8F"/>
    <w:rsid w:val="0083527E"/>
    <w:rsid w:val="00840A61"/>
    <w:rsid w:val="00850182"/>
    <w:rsid w:val="008550C0"/>
    <w:rsid w:val="0085714A"/>
    <w:rsid w:val="00857EF2"/>
    <w:rsid w:val="00861F5C"/>
    <w:rsid w:val="008636BA"/>
    <w:rsid w:val="00876978"/>
    <w:rsid w:val="0088388F"/>
    <w:rsid w:val="008A2985"/>
    <w:rsid w:val="008A7602"/>
    <w:rsid w:val="008B2C2E"/>
    <w:rsid w:val="008B766C"/>
    <w:rsid w:val="008C46A8"/>
    <w:rsid w:val="008D46E8"/>
    <w:rsid w:val="008D7989"/>
    <w:rsid w:val="008E02EA"/>
    <w:rsid w:val="008E73D1"/>
    <w:rsid w:val="008F7894"/>
    <w:rsid w:val="00902E53"/>
    <w:rsid w:val="00912467"/>
    <w:rsid w:val="00914FBD"/>
    <w:rsid w:val="00920839"/>
    <w:rsid w:val="00923F50"/>
    <w:rsid w:val="009257A1"/>
    <w:rsid w:val="00926DDC"/>
    <w:rsid w:val="0092711E"/>
    <w:rsid w:val="0092776F"/>
    <w:rsid w:val="0093041E"/>
    <w:rsid w:val="00942B1D"/>
    <w:rsid w:val="00943C90"/>
    <w:rsid w:val="00957B5F"/>
    <w:rsid w:val="00970D7A"/>
    <w:rsid w:val="0097198C"/>
    <w:rsid w:val="00974D5C"/>
    <w:rsid w:val="00977518"/>
    <w:rsid w:val="00980C57"/>
    <w:rsid w:val="00982F43"/>
    <w:rsid w:val="009830A1"/>
    <w:rsid w:val="00983875"/>
    <w:rsid w:val="009A0DCD"/>
    <w:rsid w:val="009A1B27"/>
    <w:rsid w:val="009A3CBA"/>
    <w:rsid w:val="009A5F99"/>
    <w:rsid w:val="009B01EA"/>
    <w:rsid w:val="009B0B45"/>
    <w:rsid w:val="009B1CEA"/>
    <w:rsid w:val="009B3CF9"/>
    <w:rsid w:val="009B56FB"/>
    <w:rsid w:val="009B6B47"/>
    <w:rsid w:val="009C6BA0"/>
    <w:rsid w:val="009D1263"/>
    <w:rsid w:val="009D6B6D"/>
    <w:rsid w:val="009D74DB"/>
    <w:rsid w:val="009E2ABE"/>
    <w:rsid w:val="009E2B18"/>
    <w:rsid w:val="009F5846"/>
    <w:rsid w:val="00A0206F"/>
    <w:rsid w:val="00A024AC"/>
    <w:rsid w:val="00A0625B"/>
    <w:rsid w:val="00A06E63"/>
    <w:rsid w:val="00A07E5F"/>
    <w:rsid w:val="00A123E9"/>
    <w:rsid w:val="00A140A3"/>
    <w:rsid w:val="00A15C3C"/>
    <w:rsid w:val="00A174BC"/>
    <w:rsid w:val="00A175E1"/>
    <w:rsid w:val="00A17DC7"/>
    <w:rsid w:val="00A2672C"/>
    <w:rsid w:val="00A27506"/>
    <w:rsid w:val="00A315D4"/>
    <w:rsid w:val="00A34EE3"/>
    <w:rsid w:val="00A374A3"/>
    <w:rsid w:val="00A37C30"/>
    <w:rsid w:val="00A448D2"/>
    <w:rsid w:val="00A510B1"/>
    <w:rsid w:val="00A57639"/>
    <w:rsid w:val="00A57C8D"/>
    <w:rsid w:val="00A657DC"/>
    <w:rsid w:val="00A66DA9"/>
    <w:rsid w:val="00A70AB9"/>
    <w:rsid w:val="00A71782"/>
    <w:rsid w:val="00A73F68"/>
    <w:rsid w:val="00A77521"/>
    <w:rsid w:val="00A777FB"/>
    <w:rsid w:val="00A83688"/>
    <w:rsid w:val="00A841B8"/>
    <w:rsid w:val="00A84AAF"/>
    <w:rsid w:val="00A867C1"/>
    <w:rsid w:val="00A87542"/>
    <w:rsid w:val="00A90792"/>
    <w:rsid w:val="00A90F0E"/>
    <w:rsid w:val="00A94858"/>
    <w:rsid w:val="00AA3DDC"/>
    <w:rsid w:val="00AB3256"/>
    <w:rsid w:val="00AB5311"/>
    <w:rsid w:val="00AB7A08"/>
    <w:rsid w:val="00AC0EFD"/>
    <w:rsid w:val="00AC61CC"/>
    <w:rsid w:val="00AC7665"/>
    <w:rsid w:val="00AD213B"/>
    <w:rsid w:val="00AD54CA"/>
    <w:rsid w:val="00AD7EDD"/>
    <w:rsid w:val="00AF34B8"/>
    <w:rsid w:val="00B02C17"/>
    <w:rsid w:val="00B11A3D"/>
    <w:rsid w:val="00B12F05"/>
    <w:rsid w:val="00B13D76"/>
    <w:rsid w:val="00B1415A"/>
    <w:rsid w:val="00B16402"/>
    <w:rsid w:val="00B271DC"/>
    <w:rsid w:val="00B324D9"/>
    <w:rsid w:val="00B36ED9"/>
    <w:rsid w:val="00B402D6"/>
    <w:rsid w:val="00B43CEA"/>
    <w:rsid w:val="00B43FDE"/>
    <w:rsid w:val="00B60B84"/>
    <w:rsid w:val="00B635A5"/>
    <w:rsid w:val="00B67076"/>
    <w:rsid w:val="00B71EA8"/>
    <w:rsid w:val="00B74478"/>
    <w:rsid w:val="00B762B1"/>
    <w:rsid w:val="00B77E23"/>
    <w:rsid w:val="00B84308"/>
    <w:rsid w:val="00B877AF"/>
    <w:rsid w:val="00B92A69"/>
    <w:rsid w:val="00B94281"/>
    <w:rsid w:val="00B947D5"/>
    <w:rsid w:val="00BA5431"/>
    <w:rsid w:val="00BB21CB"/>
    <w:rsid w:val="00BB299C"/>
    <w:rsid w:val="00BB2F81"/>
    <w:rsid w:val="00BB312F"/>
    <w:rsid w:val="00BB39D8"/>
    <w:rsid w:val="00BB437A"/>
    <w:rsid w:val="00BB76BD"/>
    <w:rsid w:val="00BC303D"/>
    <w:rsid w:val="00BD0D88"/>
    <w:rsid w:val="00BD5F0B"/>
    <w:rsid w:val="00BE0EBB"/>
    <w:rsid w:val="00BE2E51"/>
    <w:rsid w:val="00BE6EBB"/>
    <w:rsid w:val="00BF2096"/>
    <w:rsid w:val="00BF6051"/>
    <w:rsid w:val="00C05596"/>
    <w:rsid w:val="00C07B05"/>
    <w:rsid w:val="00C10BEA"/>
    <w:rsid w:val="00C1589E"/>
    <w:rsid w:val="00C15B5C"/>
    <w:rsid w:val="00C238E8"/>
    <w:rsid w:val="00C249DA"/>
    <w:rsid w:val="00C24FA8"/>
    <w:rsid w:val="00C27F81"/>
    <w:rsid w:val="00C31C2E"/>
    <w:rsid w:val="00C4322F"/>
    <w:rsid w:val="00C47237"/>
    <w:rsid w:val="00C52A93"/>
    <w:rsid w:val="00C64FCE"/>
    <w:rsid w:val="00C66749"/>
    <w:rsid w:val="00C668EA"/>
    <w:rsid w:val="00C70A3F"/>
    <w:rsid w:val="00C710E1"/>
    <w:rsid w:val="00C720F6"/>
    <w:rsid w:val="00C727ED"/>
    <w:rsid w:val="00C75850"/>
    <w:rsid w:val="00C764FD"/>
    <w:rsid w:val="00C82359"/>
    <w:rsid w:val="00C85F5F"/>
    <w:rsid w:val="00C905E5"/>
    <w:rsid w:val="00C940C0"/>
    <w:rsid w:val="00C96BB5"/>
    <w:rsid w:val="00CA16DD"/>
    <w:rsid w:val="00CB1CC2"/>
    <w:rsid w:val="00CC4939"/>
    <w:rsid w:val="00CC4DE5"/>
    <w:rsid w:val="00CC4F9D"/>
    <w:rsid w:val="00CC5D0C"/>
    <w:rsid w:val="00CC5DDB"/>
    <w:rsid w:val="00CD098C"/>
    <w:rsid w:val="00CD4ECB"/>
    <w:rsid w:val="00CD4F37"/>
    <w:rsid w:val="00CE2E5B"/>
    <w:rsid w:val="00CE3AB1"/>
    <w:rsid w:val="00CE57EF"/>
    <w:rsid w:val="00CF09F2"/>
    <w:rsid w:val="00D01790"/>
    <w:rsid w:val="00D05EF2"/>
    <w:rsid w:val="00D109CC"/>
    <w:rsid w:val="00D10A9E"/>
    <w:rsid w:val="00D2351F"/>
    <w:rsid w:val="00D26CE9"/>
    <w:rsid w:val="00D33AF8"/>
    <w:rsid w:val="00D6283D"/>
    <w:rsid w:val="00D631B1"/>
    <w:rsid w:val="00D67689"/>
    <w:rsid w:val="00D70685"/>
    <w:rsid w:val="00D73934"/>
    <w:rsid w:val="00D73A07"/>
    <w:rsid w:val="00D7602A"/>
    <w:rsid w:val="00D80FAB"/>
    <w:rsid w:val="00D81875"/>
    <w:rsid w:val="00D85C87"/>
    <w:rsid w:val="00D87368"/>
    <w:rsid w:val="00DA6EB3"/>
    <w:rsid w:val="00DC08D9"/>
    <w:rsid w:val="00DC377F"/>
    <w:rsid w:val="00DC44D2"/>
    <w:rsid w:val="00DD0ABC"/>
    <w:rsid w:val="00DD161B"/>
    <w:rsid w:val="00DD1638"/>
    <w:rsid w:val="00DD22D0"/>
    <w:rsid w:val="00DD2FA9"/>
    <w:rsid w:val="00DD4AD1"/>
    <w:rsid w:val="00DE0DD1"/>
    <w:rsid w:val="00DE19C4"/>
    <w:rsid w:val="00DE28C7"/>
    <w:rsid w:val="00DE7046"/>
    <w:rsid w:val="00DF6445"/>
    <w:rsid w:val="00DF64F9"/>
    <w:rsid w:val="00DF7021"/>
    <w:rsid w:val="00E04CBD"/>
    <w:rsid w:val="00E10CC3"/>
    <w:rsid w:val="00E22008"/>
    <w:rsid w:val="00E221E5"/>
    <w:rsid w:val="00E26F56"/>
    <w:rsid w:val="00E35F65"/>
    <w:rsid w:val="00E36052"/>
    <w:rsid w:val="00E478F5"/>
    <w:rsid w:val="00E527B2"/>
    <w:rsid w:val="00E62BB3"/>
    <w:rsid w:val="00E67115"/>
    <w:rsid w:val="00E71E85"/>
    <w:rsid w:val="00E7443C"/>
    <w:rsid w:val="00E75EE4"/>
    <w:rsid w:val="00EA1A1C"/>
    <w:rsid w:val="00EA1A7F"/>
    <w:rsid w:val="00EA67D6"/>
    <w:rsid w:val="00EB0815"/>
    <w:rsid w:val="00EB50C7"/>
    <w:rsid w:val="00EB5B7F"/>
    <w:rsid w:val="00EC09D4"/>
    <w:rsid w:val="00EC14E2"/>
    <w:rsid w:val="00EC2D89"/>
    <w:rsid w:val="00ED0E67"/>
    <w:rsid w:val="00ED4BCF"/>
    <w:rsid w:val="00ED58FD"/>
    <w:rsid w:val="00EE02BC"/>
    <w:rsid w:val="00EE28AB"/>
    <w:rsid w:val="00EF0745"/>
    <w:rsid w:val="00EF4F2A"/>
    <w:rsid w:val="00EF5C1B"/>
    <w:rsid w:val="00EF62B5"/>
    <w:rsid w:val="00F14EDA"/>
    <w:rsid w:val="00F158F5"/>
    <w:rsid w:val="00F15BF3"/>
    <w:rsid w:val="00F210FC"/>
    <w:rsid w:val="00F23A0A"/>
    <w:rsid w:val="00F32981"/>
    <w:rsid w:val="00F34107"/>
    <w:rsid w:val="00F41860"/>
    <w:rsid w:val="00F46218"/>
    <w:rsid w:val="00F47CF5"/>
    <w:rsid w:val="00F50DC2"/>
    <w:rsid w:val="00F565F6"/>
    <w:rsid w:val="00F6208A"/>
    <w:rsid w:val="00F76E56"/>
    <w:rsid w:val="00F77051"/>
    <w:rsid w:val="00F8076B"/>
    <w:rsid w:val="00F81923"/>
    <w:rsid w:val="00F933D4"/>
    <w:rsid w:val="00F94669"/>
    <w:rsid w:val="00FA1C6A"/>
    <w:rsid w:val="00FA245A"/>
    <w:rsid w:val="00FA3D20"/>
    <w:rsid w:val="00FA3FEC"/>
    <w:rsid w:val="00FB1D20"/>
    <w:rsid w:val="00FB77C3"/>
    <w:rsid w:val="00FC08CC"/>
    <w:rsid w:val="00FC71FC"/>
    <w:rsid w:val="00FC7370"/>
    <w:rsid w:val="00FD60CB"/>
    <w:rsid w:val="00FF3542"/>
    <w:rsid w:val="00FF4BAD"/>
    <w:rsid w:val="00FF5D83"/>
    <w:rsid w:val="00FF6EA0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calhost:NNNN/zombie/create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232</TotalTime>
  <Pages>23</Pages>
  <Words>4513</Words>
  <Characters>24826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Briau Mathieu</cp:lastModifiedBy>
  <cp:revision>21</cp:revision>
  <dcterms:created xsi:type="dcterms:W3CDTF">2023-05-26T14:53:00Z</dcterms:created>
  <dcterms:modified xsi:type="dcterms:W3CDTF">2023-05-30T22:52:00Z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